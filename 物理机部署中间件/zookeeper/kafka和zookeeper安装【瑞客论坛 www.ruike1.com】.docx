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:rsidTr="000006EA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DE5A5C" w:rsidRDefault="00DE5A5C" w:rsidP="00121C2C">
            <w:pPr>
              <w:rPr>
                <w:color w:val="FF0000"/>
                <w:sz w:val="48"/>
                <w:szCs w:val="48"/>
              </w:rPr>
            </w:pPr>
            <w:r>
              <w:br w:type="page"/>
            </w:r>
          </w:p>
          <w:p w:rsidR="00DE5A5C" w:rsidRPr="003E51AB" w:rsidRDefault="00615D7E" w:rsidP="000006EA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k</w:t>
            </w:r>
            <w:r>
              <w:rPr>
                <w:rFonts w:ascii="微软雅黑" w:eastAsia="微软雅黑" w:hAnsi="微软雅黑"/>
                <w:color w:val="FF0000"/>
                <w:sz w:val="48"/>
                <w:szCs w:val="48"/>
              </w:rPr>
              <w:t>afka和zookeeper安装</w:t>
            </w:r>
          </w:p>
        </w:tc>
      </w:tr>
      <w:tr w:rsidR="00DE5A5C" w:rsidTr="000006EA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DE5A5C" w:rsidRDefault="00DE5A5C" w:rsidP="000006EA">
            <w:pPr>
              <w:jc w:val="center"/>
            </w:pPr>
          </w:p>
          <w:p w:rsidR="00DE5A5C" w:rsidRPr="003B06DE" w:rsidRDefault="00DE5A5C" w:rsidP="000006EA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 w:rsidRPr="003B06DE"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  <w:r w:rsidR="00615D7E">
              <w:rPr>
                <w:rFonts w:asciiTheme="minorEastAsia" w:eastAsiaTheme="minorEastAsia" w:hAnsiTheme="minorEastAsia"/>
                <w:b/>
                <w:sz w:val="32"/>
              </w:rPr>
              <w:t>张亚</w:t>
            </w:r>
          </w:p>
          <w:p w:rsidR="00DE5A5C" w:rsidRPr="003B06DE" w:rsidRDefault="00DE5A5C" w:rsidP="000006EA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归档</w:t>
            </w:r>
            <w:r w:rsidRPr="003B06DE">
              <w:rPr>
                <w:rFonts w:asciiTheme="minorEastAsia" w:eastAsiaTheme="minorEastAsia" w:hAnsiTheme="minorEastAsia"/>
                <w:b/>
                <w:sz w:val="28"/>
              </w:rPr>
              <w:t>：</w:t>
            </w:r>
            <w:r w:rsidR="00121C2C">
              <w:rPr>
                <w:rFonts w:asciiTheme="minorEastAsia" w:eastAsiaTheme="minorEastAsia" w:hAnsiTheme="minorEastAsia"/>
                <w:b/>
                <w:sz w:val="28"/>
              </w:rPr>
              <w:t>工作记录</w:t>
            </w:r>
          </w:p>
          <w:p w:rsidR="00DE5A5C" w:rsidRPr="003B06DE" w:rsidRDefault="00DE5A5C" w:rsidP="000006EA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201</w:t>
            </w:r>
            <w:r w:rsidR="00615D7E">
              <w:rPr>
                <w:rFonts w:asciiTheme="minorEastAsia" w:eastAsiaTheme="minorEastAsia" w:hAnsiTheme="minorEastAsia"/>
                <w:b/>
                <w:sz w:val="28"/>
              </w:rPr>
              <w:t>8</w:t>
            </w:r>
            <w:r w:rsidR="00615D7E">
              <w:rPr>
                <w:rFonts w:asciiTheme="minorEastAsia" w:eastAsiaTheme="minorEastAsia" w:hAnsiTheme="minorEastAsia" w:hint="eastAsia"/>
                <w:b/>
                <w:sz w:val="28"/>
              </w:rPr>
              <w:t>/3</w:t>
            </w: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/</w:t>
            </w:r>
            <w:r w:rsidR="00615D7E">
              <w:rPr>
                <w:rFonts w:asciiTheme="minorEastAsia" w:eastAsiaTheme="minorEastAsia" w:hAnsiTheme="minorEastAsia"/>
                <w:b/>
                <w:sz w:val="28"/>
              </w:rPr>
              <w:t>12</w:t>
            </w:r>
          </w:p>
          <w:p w:rsidR="00DE5A5C" w:rsidRDefault="00DE5A5C" w:rsidP="000006EA"/>
        </w:tc>
      </w:tr>
      <w:tr w:rsidR="00DE5A5C" w:rsidTr="000006EA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DE5A5C" w:rsidRPr="003B06DE" w:rsidRDefault="00DE5A5C" w:rsidP="000006EA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:rsidR="00DE5A5C" w:rsidRDefault="00DE5A5C" w:rsidP="000006E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DE5A5C" w:rsidRDefault="00DE5A5C" w:rsidP="000006EA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DE5A5C" w:rsidRDefault="00DE5A5C" w:rsidP="000006EA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:rsidR="00DE5A5C" w:rsidRDefault="00DE5A5C" w:rsidP="000006EA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:rsidR="00DE5A5C" w:rsidRDefault="00DE5A5C" w:rsidP="000006EA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</w:tc>
      </w:tr>
      <w:tr w:rsidR="00DE5A5C" w:rsidTr="000006EA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DE5A5C" w:rsidRPr="003B06DE" w:rsidRDefault="00DE5A5C" w:rsidP="000006EA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:rsidR="00DE5A5C" w:rsidRDefault="00DE5A5C" w:rsidP="000006EA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:rsidR="00DE5A5C" w:rsidRDefault="00DE5A5C" w:rsidP="000006EA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Pr="00103058">
              <w:rPr>
                <w:rFonts w:hint="eastAsia"/>
                <w:highlight w:val="yellow"/>
              </w:rPr>
              <w:t>重要</w:t>
            </w:r>
          </w:p>
          <w:p w:rsidR="00DE5A5C" w:rsidRPr="0063113A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背景：注意</w:t>
            </w:r>
          </w:p>
        </w:tc>
      </w:tr>
    </w:tbl>
    <w:p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2F1931" w:rsidRDefault="0086758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93698" w:history="1">
            <w:r w:rsidR="002F1931" w:rsidRPr="004122BF">
              <w:rPr>
                <w:rStyle w:val="a6"/>
                <w:rFonts w:hint="eastAsia"/>
                <w:noProof/>
              </w:rPr>
              <w:t>第</w:t>
            </w:r>
            <w:r w:rsidR="002F1931" w:rsidRPr="004122BF">
              <w:rPr>
                <w:rStyle w:val="a6"/>
                <w:rFonts w:hint="eastAsia"/>
                <w:noProof/>
              </w:rPr>
              <w:t>1</w:t>
            </w:r>
            <w:r w:rsidR="002F1931" w:rsidRPr="004122BF">
              <w:rPr>
                <w:rStyle w:val="a6"/>
                <w:rFonts w:hint="eastAsia"/>
                <w:noProof/>
              </w:rPr>
              <w:t>章</w:t>
            </w:r>
            <w:r w:rsidR="002F1931" w:rsidRPr="004122BF">
              <w:rPr>
                <w:rStyle w:val="a6"/>
                <w:noProof/>
              </w:rPr>
              <w:t xml:space="preserve"> kafka</w:t>
            </w:r>
            <w:r w:rsidR="002F1931" w:rsidRPr="004122BF">
              <w:rPr>
                <w:rStyle w:val="a6"/>
                <w:rFonts w:hint="eastAsia"/>
                <w:noProof/>
              </w:rPr>
              <w:t>简介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_Toc508793698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8793699" w:history="1">
            <w:r w:rsidR="002F1931" w:rsidRPr="004122BF">
              <w:rPr>
                <w:rStyle w:val="a6"/>
                <w:rFonts w:hint="eastAsia"/>
                <w:noProof/>
              </w:rPr>
              <w:t>第</w:t>
            </w:r>
            <w:r w:rsidR="002F1931" w:rsidRPr="004122BF">
              <w:rPr>
                <w:rStyle w:val="a6"/>
                <w:rFonts w:hint="eastAsia"/>
                <w:noProof/>
              </w:rPr>
              <w:t>2</w:t>
            </w:r>
            <w:r w:rsidR="002F1931" w:rsidRPr="004122BF">
              <w:rPr>
                <w:rStyle w:val="a6"/>
                <w:rFonts w:hint="eastAsia"/>
                <w:noProof/>
              </w:rPr>
              <w:t>章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安装环境准备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_Toc508793699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8793700" w:history="1">
            <w:r w:rsidR="002F1931" w:rsidRPr="004122BF">
              <w:rPr>
                <w:rStyle w:val="a6"/>
                <w:rFonts w:hint="eastAsia"/>
                <w:noProof/>
              </w:rPr>
              <w:t>第</w:t>
            </w:r>
            <w:r w:rsidR="002F1931" w:rsidRPr="004122BF">
              <w:rPr>
                <w:rStyle w:val="a6"/>
                <w:rFonts w:hint="eastAsia"/>
                <w:noProof/>
              </w:rPr>
              <w:t>3</w:t>
            </w:r>
            <w:r w:rsidR="002F1931" w:rsidRPr="004122BF">
              <w:rPr>
                <w:rStyle w:val="a6"/>
                <w:rFonts w:hint="eastAsia"/>
                <w:noProof/>
              </w:rPr>
              <w:t>章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下载安装并验证</w:t>
            </w:r>
            <w:r w:rsidR="002F1931" w:rsidRPr="004122BF">
              <w:rPr>
                <w:rStyle w:val="a6"/>
                <w:noProof/>
              </w:rPr>
              <w:t>zookeeper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_Toc508793700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2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8793701" w:history="1">
            <w:r w:rsidR="002F1931" w:rsidRPr="004122BF">
              <w:rPr>
                <w:rStyle w:val="a6"/>
                <w:noProof/>
              </w:rPr>
              <w:t>3.1 zookeeper</w:t>
            </w:r>
            <w:r w:rsidR="002F1931" w:rsidRPr="004122BF">
              <w:rPr>
                <w:rStyle w:val="a6"/>
                <w:rFonts w:hint="eastAsia"/>
                <w:noProof/>
              </w:rPr>
              <w:t>下载地址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_Toc508793701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2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8793702" w:history="1">
            <w:r w:rsidR="002F1931" w:rsidRPr="004122BF">
              <w:rPr>
                <w:rStyle w:val="a6"/>
                <w:noProof/>
              </w:rPr>
              <w:t>3.2 kafka</w:t>
            </w:r>
            <w:r w:rsidR="002F1931" w:rsidRPr="004122BF">
              <w:rPr>
                <w:rStyle w:val="a6"/>
                <w:rFonts w:hint="eastAsia"/>
                <w:noProof/>
              </w:rPr>
              <w:t>下载地址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_Toc508793702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2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8793703" w:history="1">
            <w:r w:rsidR="002F1931" w:rsidRPr="004122BF">
              <w:rPr>
                <w:rStyle w:val="a6"/>
                <w:noProof/>
              </w:rPr>
              <w:t>3.3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安装</w:t>
            </w:r>
            <w:r w:rsidR="002F1931" w:rsidRPr="004122BF">
              <w:rPr>
                <w:rStyle w:val="a6"/>
                <w:noProof/>
              </w:rPr>
              <w:t>zookeeper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_Toc508793703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2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04" w:history="1">
            <w:r w:rsidR="002F1931" w:rsidRPr="004122BF">
              <w:rPr>
                <w:rStyle w:val="a6"/>
                <w:noProof/>
              </w:rPr>
              <w:t>3.3.1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所有节点上传所有的软件包到指定目录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_Toc508793704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3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05" w:history="1">
            <w:r w:rsidR="002F1931" w:rsidRPr="004122BF">
              <w:rPr>
                <w:rStyle w:val="a6"/>
                <w:noProof/>
              </w:rPr>
              <w:t>3.3.2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节点</w:t>
            </w:r>
            <w:r w:rsidR="002F1931" w:rsidRPr="004122BF">
              <w:rPr>
                <w:rStyle w:val="a6"/>
                <w:noProof/>
              </w:rPr>
              <w:t>1</w:t>
            </w:r>
            <w:r w:rsidR="002F1931" w:rsidRPr="004122BF">
              <w:rPr>
                <w:rStyle w:val="a6"/>
                <w:rFonts w:hint="eastAsia"/>
                <w:noProof/>
              </w:rPr>
              <w:t>的配置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_Toc508793705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4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06" w:history="1">
            <w:r w:rsidR="002F1931" w:rsidRPr="004122BF">
              <w:rPr>
                <w:rStyle w:val="a6"/>
                <w:noProof/>
              </w:rPr>
              <w:t>3.3.3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节点</w:t>
            </w:r>
            <w:r w:rsidR="002F1931" w:rsidRPr="004122BF">
              <w:rPr>
                <w:rStyle w:val="a6"/>
                <w:noProof/>
              </w:rPr>
              <w:t>2</w:t>
            </w:r>
            <w:r w:rsidR="002F1931" w:rsidRPr="004122BF">
              <w:rPr>
                <w:rStyle w:val="a6"/>
                <w:rFonts w:hint="eastAsia"/>
                <w:noProof/>
              </w:rPr>
              <w:t>的配置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_Toc508793706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5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07" w:history="1">
            <w:r w:rsidR="002F1931" w:rsidRPr="004122BF">
              <w:rPr>
                <w:rStyle w:val="a6"/>
                <w:noProof/>
              </w:rPr>
              <w:t>3.3.4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节点</w:t>
            </w:r>
            <w:r w:rsidR="002F1931" w:rsidRPr="004122BF">
              <w:rPr>
                <w:rStyle w:val="a6"/>
                <w:noProof/>
              </w:rPr>
              <w:t>3</w:t>
            </w:r>
            <w:r w:rsidR="002F1931" w:rsidRPr="004122BF">
              <w:rPr>
                <w:rStyle w:val="a6"/>
                <w:rFonts w:hint="eastAsia"/>
                <w:noProof/>
              </w:rPr>
              <w:t>的配置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_Toc508793707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6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08" w:history="1">
            <w:r w:rsidR="002F1931" w:rsidRPr="004122BF">
              <w:rPr>
                <w:rStyle w:val="a6"/>
                <w:noProof/>
              </w:rPr>
              <w:t>3.3.5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各节点启动</w:t>
            </w:r>
            <w:r w:rsidR="002F1931" w:rsidRPr="004122BF">
              <w:rPr>
                <w:rStyle w:val="a6"/>
                <w:noProof/>
              </w:rPr>
              <w:t>zookeeper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_Toc508793708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7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09" w:history="1">
            <w:r w:rsidR="002F1931" w:rsidRPr="004122BF">
              <w:rPr>
                <w:rStyle w:val="a6"/>
                <w:noProof/>
              </w:rPr>
              <w:t>3.3.6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查看各节点的</w:t>
            </w:r>
            <w:r w:rsidR="002F1931" w:rsidRPr="004122BF">
              <w:rPr>
                <w:rStyle w:val="a6"/>
                <w:noProof/>
              </w:rPr>
              <w:t>zookeeper</w:t>
            </w:r>
            <w:r w:rsidR="002F1931" w:rsidRPr="004122BF">
              <w:rPr>
                <w:rStyle w:val="a6"/>
                <w:rFonts w:hint="eastAsia"/>
                <w:noProof/>
              </w:rPr>
              <w:t>状态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_Toc508793709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7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0" w:history="1">
            <w:r w:rsidR="002F1931" w:rsidRPr="004122BF">
              <w:rPr>
                <w:rStyle w:val="a6"/>
                <w:noProof/>
              </w:rPr>
              <w:t>3.3.7 zookeeper</w:t>
            </w:r>
            <w:r w:rsidR="002F1931" w:rsidRPr="004122BF">
              <w:rPr>
                <w:rStyle w:val="a6"/>
                <w:rFonts w:hint="eastAsia"/>
                <w:noProof/>
              </w:rPr>
              <w:t>简单操作命令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_Toc508793710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9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8793711" w:history="1">
            <w:r w:rsidR="002F1931" w:rsidRPr="004122BF">
              <w:rPr>
                <w:rStyle w:val="a6"/>
                <w:noProof/>
              </w:rPr>
              <w:t>3.4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安装并测试</w:t>
            </w:r>
            <w:r w:rsidR="002F1931" w:rsidRPr="004122BF">
              <w:rPr>
                <w:rStyle w:val="a6"/>
                <w:noProof/>
              </w:rPr>
              <w:t>kafka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_Toc508793711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10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2" w:history="1">
            <w:r w:rsidR="002F1931" w:rsidRPr="004122BF">
              <w:rPr>
                <w:rStyle w:val="a6"/>
                <w:noProof/>
              </w:rPr>
              <w:t>3.4.1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节点</w:t>
            </w:r>
            <w:r w:rsidR="002F1931" w:rsidRPr="004122BF">
              <w:rPr>
                <w:rStyle w:val="a6"/>
                <w:noProof/>
              </w:rPr>
              <w:t>1</w:t>
            </w:r>
            <w:r w:rsidR="002F1931" w:rsidRPr="004122BF">
              <w:rPr>
                <w:rStyle w:val="a6"/>
                <w:rFonts w:hint="eastAsia"/>
                <w:noProof/>
              </w:rPr>
              <w:t>的配置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_Toc508793712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10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3" w:history="1">
            <w:r w:rsidR="002F1931" w:rsidRPr="004122BF">
              <w:rPr>
                <w:rStyle w:val="a6"/>
                <w:noProof/>
              </w:rPr>
              <w:t>3.4.2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节点</w:t>
            </w:r>
            <w:r w:rsidR="002F1931" w:rsidRPr="004122BF">
              <w:rPr>
                <w:rStyle w:val="a6"/>
                <w:noProof/>
              </w:rPr>
              <w:t>2</w:t>
            </w:r>
            <w:r w:rsidR="002F1931" w:rsidRPr="004122BF">
              <w:rPr>
                <w:rStyle w:val="a6"/>
                <w:rFonts w:hint="eastAsia"/>
                <w:noProof/>
              </w:rPr>
              <w:t>的配置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_Toc508793713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11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4" w:history="1">
            <w:r w:rsidR="002F1931" w:rsidRPr="004122BF">
              <w:rPr>
                <w:rStyle w:val="a6"/>
                <w:noProof/>
              </w:rPr>
              <w:t>3.4.3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节点</w:t>
            </w:r>
            <w:r w:rsidR="002F1931" w:rsidRPr="004122BF">
              <w:rPr>
                <w:rStyle w:val="a6"/>
                <w:noProof/>
              </w:rPr>
              <w:t>3</w:t>
            </w:r>
            <w:r w:rsidR="002F1931" w:rsidRPr="004122BF">
              <w:rPr>
                <w:rStyle w:val="a6"/>
                <w:rFonts w:hint="eastAsia"/>
                <w:noProof/>
              </w:rPr>
              <w:t>的配置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_Toc508793714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11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5" w:history="1">
            <w:r w:rsidR="002F1931" w:rsidRPr="004122BF">
              <w:rPr>
                <w:rStyle w:val="a6"/>
                <w:noProof/>
              </w:rPr>
              <w:t>3.4.4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各节点启动</w:t>
            </w:r>
            <w:r w:rsidR="002F1931" w:rsidRPr="004122BF">
              <w:rPr>
                <w:rStyle w:val="a6"/>
                <w:noProof/>
              </w:rPr>
              <w:t>kafka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_Toc508793715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11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6" w:history="1">
            <w:r w:rsidR="002F1931" w:rsidRPr="004122BF">
              <w:rPr>
                <w:rStyle w:val="a6"/>
                <w:noProof/>
              </w:rPr>
              <w:t>3.4.5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验证进程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_Toc508793716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12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7" w:history="1">
            <w:r w:rsidR="002F1931" w:rsidRPr="004122BF">
              <w:rPr>
                <w:rStyle w:val="a6"/>
                <w:noProof/>
              </w:rPr>
              <w:t>3.4.6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测试创建</w:t>
            </w:r>
            <w:r w:rsidR="002F1931" w:rsidRPr="004122BF">
              <w:rPr>
                <w:rStyle w:val="a6"/>
                <w:noProof/>
              </w:rPr>
              <w:t>topic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_Toc508793717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12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8" w:history="1">
            <w:r w:rsidR="002F1931" w:rsidRPr="004122BF">
              <w:rPr>
                <w:rStyle w:val="a6"/>
                <w:noProof/>
              </w:rPr>
              <w:t>3.4.7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测试获取</w:t>
            </w:r>
            <w:r w:rsidR="002F1931" w:rsidRPr="004122BF">
              <w:rPr>
                <w:rStyle w:val="a6"/>
                <w:noProof/>
              </w:rPr>
              <w:t>toppid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_Toc508793718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13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19" w:history="1">
            <w:r w:rsidR="002F1931" w:rsidRPr="004122BF">
              <w:rPr>
                <w:rStyle w:val="a6"/>
                <w:noProof/>
              </w:rPr>
              <w:t>3.4.8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测试删除</w:t>
            </w:r>
            <w:r w:rsidR="002F1931" w:rsidRPr="004122BF">
              <w:rPr>
                <w:rStyle w:val="a6"/>
                <w:noProof/>
              </w:rPr>
              <w:t>topic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_Toc508793719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13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20" w:history="1">
            <w:r w:rsidR="002F1931" w:rsidRPr="004122BF">
              <w:rPr>
                <w:rStyle w:val="a6"/>
                <w:noProof/>
              </w:rPr>
              <w:t>3.4.9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验证是否真的删除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_Toc508793720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13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21" w:history="1">
            <w:r w:rsidR="002F1931" w:rsidRPr="004122BF">
              <w:rPr>
                <w:rStyle w:val="a6"/>
                <w:noProof/>
              </w:rPr>
              <w:t>3.4.10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测试获取所有的</w:t>
            </w:r>
            <w:r w:rsidR="002F1931" w:rsidRPr="004122BF">
              <w:rPr>
                <w:rStyle w:val="a6"/>
                <w:noProof/>
              </w:rPr>
              <w:t>topic</w:t>
            </w:r>
            <w:r w:rsidR="002F1931" w:rsidRPr="004122BF">
              <w:rPr>
                <w:rStyle w:val="a6"/>
                <w:rFonts w:hint="eastAsia"/>
                <w:noProof/>
              </w:rPr>
              <w:t>列表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_Toc508793721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14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22" w:history="1">
            <w:r w:rsidR="002F1931" w:rsidRPr="004122BF">
              <w:rPr>
                <w:rStyle w:val="a6"/>
                <w:noProof/>
              </w:rPr>
              <w:t>3.4.11 kafka</w:t>
            </w:r>
            <w:r w:rsidR="002F1931" w:rsidRPr="004122BF">
              <w:rPr>
                <w:rStyle w:val="a6"/>
                <w:rFonts w:hint="eastAsia"/>
                <w:noProof/>
              </w:rPr>
              <w:t>测试命令发送消息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_Toc508793722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14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23" w:history="1">
            <w:r w:rsidR="002F1931" w:rsidRPr="004122BF">
              <w:rPr>
                <w:rStyle w:val="a6"/>
                <w:noProof/>
              </w:rPr>
              <w:t>3.4.12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其他</w:t>
            </w:r>
            <w:r w:rsidR="002F1931" w:rsidRPr="004122BF">
              <w:rPr>
                <w:rStyle w:val="a6"/>
                <w:noProof/>
              </w:rPr>
              <w:t>kafka</w:t>
            </w:r>
            <w:r w:rsidR="002F1931" w:rsidRPr="004122BF">
              <w:rPr>
                <w:rStyle w:val="a6"/>
                <w:rFonts w:hint="eastAsia"/>
                <w:noProof/>
              </w:rPr>
              <w:t>服务器获取消息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_Toc508793723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15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8793724" w:history="1">
            <w:r w:rsidR="002F1931" w:rsidRPr="004122BF">
              <w:rPr>
                <w:rStyle w:val="a6"/>
                <w:noProof/>
              </w:rPr>
              <w:t>3.5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报错解决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_Toc508793724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15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25" w:history="1">
            <w:r w:rsidR="002F1931" w:rsidRPr="004122BF">
              <w:rPr>
                <w:rStyle w:val="a6"/>
                <w:noProof/>
              </w:rPr>
              <w:t>3.5.1 zookeeper</w:t>
            </w:r>
            <w:r w:rsidR="002F1931" w:rsidRPr="004122BF">
              <w:rPr>
                <w:rStyle w:val="a6"/>
                <w:rFonts w:hint="eastAsia"/>
                <w:noProof/>
              </w:rPr>
              <w:t>配置文件里的</w:t>
            </w:r>
            <w:r w:rsidR="002F1931" w:rsidRPr="004122BF">
              <w:rPr>
                <w:rStyle w:val="a6"/>
                <w:noProof/>
              </w:rPr>
              <w:t>server</w:t>
            </w:r>
            <w:r w:rsidR="002F1931" w:rsidRPr="004122BF">
              <w:rPr>
                <w:rStyle w:val="a6"/>
                <w:rFonts w:hint="eastAsia"/>
                <w:noProof/>
              </w:rPr>
              <w:t>写错导致</w:t>
            </w:r>
            <w:r w:rsidR="002F1931" w:rsidRPr="004122BF">
              <w:rPr>
                <w:rStyle w:val="a6"/>
                <w:noProof/>
              </w:rPr>
              <w:t>zookeeper</w:t>
            </w:r>
            <w:r w:rsidR="002F1931" w:rsidRPr="004122BF">
              <w:rPr>
                <w:rStyle w:val="a6"/>
                <w:rFonts w:hint="eastAsia"/>
                <w:noProof/>
              </w:rPr>
              <w:t>状态为</w:t>
            </w:r>
            <w:r w:rsidR="002F1931" w:rsidRPr="004122BF">
              <w:rPr>
                <w:rStyle w:val="a6"/>
                <w:noProof/>
              </w:rPr>
              <w:t>standalone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_Toc508793725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15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26" w:history="1">
            <w:r w:rsidR="002F1931" w:rsidRPr="004122BF">
              <w:rPr>
                <w:rStyle w:val="a6"/>
                <w:noProof/>
              </w:rPr>
              <w:t>3.5.2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发送消息失败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_Toc508793726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16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2F1931" w:rsidRDefault="00154A92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8793727" w:history="1">
            <w:r w:rsidR="002F1931" w:rsidRPr="004122BF">
              <w:rPr>
                <w:rStyle w:val="a6"/>
                <w:noProof/>
              </w:rPr>
              <w:t>3.5.3</w:t>
            </w:r>
            <w:r w:rsidR="002F1931" w:rsidRPr="004122BF">
              <w:rPr>
                <w:rStyle w:val="a6"/>
                <w:rFonts w:hint="eastAsia"/>
                <w:noProof/>
              </w:rPr>
              <w:t xml:space="preserve"> </w:t>
            </w:r>
            <w:r w:rsidR="002F1931" w:rsidRPr="004122BF">
              <w:rPr>
                <w:rStyle w:val="a6"/>
                <w:rFonts w:hint="eastAsia"/>
                <w:noProof/>
              </w:rPr>
              <w:t>接受消息失败报错</w:t>
            </w:r>
            <w:r w:rsidR="002F1931">
              <w:rPr>
                <w:noProof/>
                <w:webHidden/>
              </w:rPr>
              <w:tab/>
            </w:r>
            <w:r w:rsidR="002F1931">
              <w:rPr>
                <w:noProof/>
                <w:webHidden/>
              </w:rPr>
              <w:fldChar w:fldCharType="begin"/>
            </w:r>
            <w:r w:rsidR="002F1931">
              <w:rPr>
                <w:noProof/>
                <w:webHidden/>
              </w:rPr>
              <w:instrText xml:space="preserve"> PAGEREF _Toc508793727 \h </w:instrText>
            </w:r>
            <w:r w:rsidR="002F1931">
              <w:rPr>
                <w:noProof/>
                <w:webHidden/>
              </w:rPr>
            </w:r>
            <w:r w:rsidR="002F1931">
              <w:rPr>
                <w:noProof/>
                <w:webHidden/>
              </w:rPr>
              <w:fldChar w:fldCharType="separate"/>
            </w:r>
            <w:r w:rsidR="002F1931">
              <w:rPr>
                <w:noProof/>
                <w:webHidden/>
              </w:rPr>
              <w:t>17</w:t>
            </w:r>
            <w:r w:rsidR="002F1931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8D5DBE" w:rsidRDefault="008D5DBE" w:rsidP="00947D67">
      <w:pPr>
        <w:ind w:firstLine="560"/>
      </w:pPr>
    </w:p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DA509F" w:rsidRPr="008D5DBE" w:rsidRDefault="00DA509F" w:rsidP="008D5DBE">
      <w:pPr>
        <w:sectPr w:rsidR="00DA509F" w:rsidRPr="008D5DBE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BF6D56" w:rsidRDefault="00C72B43" w:rsidP="00C72B43">
      <w:pPr>
        <w:pStyle w:val="1"/>
      </w:pPr>
      <w:bookmarkStart w:id="0" w:name="_Toc508793698"/>
      <w:r>
        <w:lastRenderedPageBreak/>
        <w:t>kafka</w:t>
      </w:r>
      <w:r>
        <w:t>简介</w:t>
      </w:r>
      <w:bookmarkEnd w:id="0"/>
    </w:p>
    <w:p w:rsidR="00C72B43" w:rsidRDefault="00C72B43" w:rsidP="00C72B43">
      <w:r w:rsidRPr="00C72B43">
        <w:rPr>
          <w:rFonts w:hint="eastAsia"/>
        </w:rPr>
        <w:t xml:space="preserve">Kafka </w:t>
      </w:r>
      <w:r w:rsidRPr="00C72B43">
        <w:rPr>
          <w:rFonts w:hint="eastAsia"/>
        </w:rPr>
        <w:t>被称为下一代分布式消息系统，是非营利性组织</w:t>
      </w:r>
      <w:r w:rsidRPr="00C72B43">
        <w:rPr>
          <w:rFonts w:hint="eastAsia"/>
        </w:rPr>
        <w:t>ASF(Apache Software Foundation</w:t>
      </w:r>
      <w:r w:rsidRPr="00C72B43">
        <w:rPr>
          <w:rFonts w:hint="eastAsia"/>
        </w:rPr>
        <w:t>，简称为</w:t>
      </w:r>
      <w:r w:rsidRPr="00C72B43">
        <w:rPr>
          <w:rFonts w:hint="eastAsia"/>
        </w:rPr>
        <w:t>ASF)</w:t>
      </w:r>
      <w:r w:rsidRPr="00C72B43">
        <w:rPr>
          <w:rFonts w:hint="eastAsia"/>
        </w:rPr>
        <w:t>基金会中的一个开源项目，比如</w:t>
      </w:r>
      <w:r w:rsidRPr="00C72B43">
        <w:rPr>
          <w:rFonts w:hint="eastAsia"/>
        </w:rPr>
        <w:t>HTTP Server</w:t>
      </w:r>
      <w:r w:rsidRPr="00C72B43">
        <w:rPr>
          <w:rFonts w:hint="eastAsia"/>
        </w:rPr>
        <w:t>、</w:t>
      </w:r>
      <w:r w:rsidRPr="00C72B43">
        <w:rPr>
          <w:rFonts w:hint="eastAsia"/>
        </w:rPr>
        <w:t>Hadoop</w:t>
      </w:r>
      <w:r w:rsidRPr="00C72B43">
        <w:rPr>
          <w:rFonts w:hint="eastAsia"/>
        </w:rPr>
        <w:t>、</w:t>
      </w:r>
      <w:r w:rsidRPr="00C72B43">
        <w:rPr>
          <w:rFonts w:hint="eastAsia"/>
        </w:rPr>
        <w:t>ActiveMQ</w:t>
      </w:r>
      <w:r w:rsidRPr="00C72B43">
        <w:rPr>
          <w:rFonts w:hint="eastAsia"/>
        </w:rPr>
        <w:t>、</w:t>
      </w:r>
      <w:r w:rsidRPr="00C72B43">
        <w:rPr>
          <w:rFonts w:hint="eastAsia"/>
        </w:rPr>
        <w:t>Tomcat</w:t>
      </w:r>
      <w:r w:rsidRPr="00C72B43">
        <w:rPr>
          <w:rFonts w:hint="eastAsia"/>
        </w:rPr>
        <w:t>等开源软件都属于</w:t>
      </w:r>
      <w:r w:rsidRPr="00C72B43">
        <w:rPr>
          <w:rFonts w:hint="eastAsia"/>
        </w:rPr>
        <w:t>Apache</w:t>
      </w:r>
      <w:r w:rsidRPr="00C72B43">
        <w:rPr>
          <w:rFonts w:hint="eastAsia"/>
        </w:rPr>
        <w:t>基金会的开源软件，类似的消息系统还有</w:t>
      </w:r>
      <w:r w:rsidRPr="00C72B43">
        <w:rPr>
          <w:rFonts w:hint="eastAsia"/>
        </w:rPr>
        <w:t>RbbitMQ</w:t>
      </w:r>
      <w:r w:rsidRPr="00C72B43">
        <w:rPr>
          <w:rFonts w:hint="eastAsia"/>
        </w:rPr>
        <w:t>、</w:t>
      </w:r>
      <w:r w:rsidRPr="00C72B43">
        <w:rPr>
          <w:rFonts w:hint="eastAsia"/>
        </w:rPr>
        <w:t>ActiveMQ</w:t>
      </w:r>
      <w:r w:rsidRPr="00C72B43">
        <w:rPr>
          <w:rFonts w:hint="eastAsia"/>
        </w:rPr>
        <w:t>、</w:t>
      </w:r>
      <w:r w:rsidRPr="00C72B43">
        <w:rPr>
          <w:rFonts w:hint="eastAsia"/>
        </w:rPr>
        <w:t>ZeroMQ</w:t>
      </w:r>
      <w:r w:rsidRPr="00C72B43">
        <w:rPr>
          <w:rFonts w:hint="eastAsia"/>
        </w:rPr>
        <w:t>，最主要的优势是其具备分布式功能、并且结合</w:t>
      </w:r>
      <w:r w:rsidRPr="00C72B43">
        <w:rPr>
          <w:rFonts w:hint="eastAsia"/>
        </w:rPr>
        <w:t>zookeeper</w:t>
      </w:r>
      <w:r w:rsidRPr="00C72B43">
        <w:rPr>
          <w:rFonts w:hint="eastAsia"/>
        </w:rPr>
        <w:t>可以实现动态扩容。</w:t>
      </w:r>
    </w:p>
    <w:p w:rsidR="00C72B43" w:rsidRPr="00C72B43" w:rsidRDefault="00C72B43" w:rsidP="00C72B43">
      <w:r>
        <w:rPr>
          <w:rFonts w:hint="eastAsia"/>
        </w:rPr>
        <w:t>相关链接介绍</w:t>
      </w:r>
      <w:r>
        <w:rPr>
          <w:rFonts w:hint="eastAsia"/>
        </w:rPr>
        <w:t>:</w:t>
      </w:r>
    </w:p>
    <w:p w:rsidR="00C72B43" w:rsidRPr="002A42CF" w:rsidRDefault="00154A92" w:rsidP="000006EA">
      <w:pPr>
        <w:pStyle w:val="afd"/>
      </w:pPr>
      <w:hyperlink r:id="rId11" w:history="1">
        <w:r w:rsidR="00C72B43" w:rsidRPr="006D613C">
          <w:rPr>
            <w:rStyle w:val="a6"/>
          </w:rPr>
          <w:t>http://www.infoq.com/cn/articles/apache-kafka</w:t>
        </w:r>
      </w:hyperlink>
    </w:p>
    <w:p w:rsidR="00BF6D56" w:rsidRPr="00C72B43" w:rsidRDefault="00C72B43" w:rsidP="00BF6D56">
      <w:r>
        <w:rPr>
          <w:noProof/>
        </w:rPr>
        <w:drawing>
          <wp:inline distT="0" distB="0" distL="0" distR="0" wp14:anchorId="0D44BD48" wp14:editId="211E2A61">
            <wp:extent cx="5274310" cy="2481403"/>
            <wp:effectExtent l="0" t="0" r="2540" b="0"/>
            <wp:docPr id="24" name="图片 24" descr="http://images2015.cnblogs.com/blog/831021/201602/831021-20160222115519338-1279419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31021/201602/831021-20160222115519338-127941971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C26" w:rsidRDefault="005F6C26" w:rsidP="005F6C26">
      <w:pPr>
        <w:pStyle w:val="1"/>
      </w:pPr>
      <w:bookmarkStart w:id="1" w:name="_Toc508793699"/>
      <w:r>
        <w:t>安装环境</w:t>
      </w:r>
      <w:r w:rsidR="00871D63">
        <w:t>准备</w:t>
      </w:r>
      <w:bookmarkEnd w:id="1"/>
    </w:p>
    <w:p w:rsidR="005F6C26" w:rsidRDefault="005F6C26" w:rsidP="005F6C26">
      <w:r>
        <w:t>三台服务器</w:t>
      </w:r>
      <w:r w:rsidR="007C3766">
        <w:t>配置</w:t>
      </w:r>
      <w:r w:rsidR="007C3766">
        <w:t>hosts,</w:t>
      </w:r>
      <w:r w:rsidR="007C3766">
        <w:t>并可以互相</w:t>
      </w:r>
      <w:r w:rsidR="007C3766">
        <w:rPr>
          <w:rFonts w:hint="eastAsia"/>
        </w:rPr>
        <w:t>ping</w:t>
      </w:r>
      <w:r w:rsidR="007C3766">
        <w:rPr>
          <w:rFonts w:hint="eastAsia"/>
        </w:rPr>
        <w:t>通</w:t>
      </w:r>
      <w:r w:rsidR="00871D63">
        <w:rPr>
          <w:rFonts w:hint="eastAsia"/>
        </w:rPr>
        <w:t>,</w:t>
      </w:r>
      <w:r w:rsidR="00871D63">
        <w:rPr>
          <w:rFonts w:hint="eastAsia"/>
        </w:rPr>
        <w:t>这里我选用</w:t>
      </w:r>
      <w:r w:rsidR="00871D63">
        <w:rPr>
          <w:rFonts w:hint="eastAsia"/>
        </w:rPr>
        <w:t>debian8</w:t>
      </w:r>
      <w:r w:rsidR="00871D63">
        <w:rPr>
          <w:rFonts w:hint="eastAsia"/>
        </w:rPr>
        <w:t>系统</w:t>
      </w:r>
    </w:p>
    <w:p w:rsidR="007C3766" w:rsidRDefault="007C3766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7C3766">
        <w:rPr>
          <w:color w:val="FF0000"/>
        </w:rPr>
        <w:t>vim /etc/hosts</w:t>
      </w:r>
    </w:p>
    <w:p w:rsidR="007C3766" w:rsidRDefault="007C3766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7C3766">
        <w:rPr>
          <w:color w:val="FF0000"/>
        </w:rPr>
        <w:t>cat /etc/hosts</w:t>
      </w:r>
    </w:p>
    <w:p w:rsidR="007C3766" w:rsidRDefault="007C3766" w:rsidP="000006EA">
      <w:pPr>
        <w:pStyle w:val="afd"/>
      </w:pPr>
      <w:r>
        <w:t>127.0.0.1</w:t>
      </w:r>
      <w:r>
        <w:tab/>
        <w:t>localhost</w:t>
      </w:r>
    </w:p>
    <w:p w:rsidR="007C3766" w:rsidRDefault="007C3766" w:rsidP="000006EA">
      <w:pPr>
        <w:pStyle w:val="afd"/>
      </w:pPr>
      <w:r>
        <w:t>10.0.0.200</w:t>
      </w:r>
      <w:r>
        <w:tab/>
        <w:t>debian</w:t>
      </w:r>
    </w:p>
    <w:p w:rsidR="007C3766" w:rsidRDefault="007C3766" w:rsidP="000006EA">
      <w:pPr>
        <w:pStyle w:val="afd"/>
      </w:pPr>
      <w:r>
        <w:t># The following lines are desirable for IPv6 capable hosts</w:t>
      </w:r>
    </w:p>
    <w:p w:rsidR="007C3766" w:rsidRDefault="007C3766" w:rsidP="000006EA">
      <w:pPr>
        <w:pStyle w:val="afd"/>
      </w:pPr>
      <w:r>
        <w:t>::1     localhost ip6-localhost ip6-loopback</w:t>
      </w:r>
    </w:p>
    <w:p w:rsidR="007C3766" w:rsidRDefault="007C3766" w:rsidP="000006EA">
      <w:pPr>
        <w:pStyle w:val="afd"/>
      </w:pPr>
      <w:r>
        <w:t>ff02::1 ip6-allnodes</w:t>
      </w:r>
    </w:p>
    <w:p w:rsidR="007C3766" w:rsidRDefault="007C3766" w:rsidP="000006EA">
      <w:pPr>
        <w:pStyle w:val="afd"/>
      </w:pPr>
      <w:r>
        <w:t>ff02::2 ip6-allrouters</w:t>
      </w:r>
    </w:p>
    <w:p w:rsidR="007C3766" w:rsidRPr="007C3766" w:rsidRDefault="007C3766" w:rsidP="000006EA">
      <w:pPr>
        <w:pStyle w:val="afd"/>
      </w:pPr>
      <w:r w:rsidRPr="007C3766">
        <w:t>192.168.47.70 kafka</w:t>
      </w:r>
      <w:r w:rsidR="009B26A3">
        <w:t>70</w:t>
      </w:r>
    </w:p>
    <w:p w:rsidR="007C3766" w:rsidRPr="007C3766" w:rsidRDefault="009B26A3" w:rsidP="000006EA">
      <w:pPr>
        <w:pStyle w:val="afd"/>
      </w:pPr>
      <w:r>
        <w:t>192.168.47.71 kafka71</w:t>
      </w:r>
    </w:p>
    <w:p w:rsidR="007C3766" w:rsidRPr="007C3766" w:rsidRDefault="009B26A3" w:rsidP="000006EA">
      <w:pPr>
        <w:pStyle w:val="afd"/>
      </w:pPr>
      <w:r>
        <w:t>192.168.47.72 kafka72</w:t>
      </w:r>
    </w:p>
    <w:p w:rsidR="007C3766" w:rsidRDefault="007C3766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7C3766">
        <w:rPr>
          <w:color w:val="FF0000"/>
        </w:rPr>
        <w:t xml:space="preserve">ping </w:t>
      </w:r>
      <w:r w:rsidR="009B26A3">
        <w:rPr>
          <w:color w:val="FF0000"/>
        </w:rPr>
        <w:t>kafka</w:t>
      </w:r>
    </w:p>
    <w:p w:rsidR="007C3766" w:rsidRDefault="007C3766" w:rsidP="000006EA">
      <w:pPr>
        <w:pStyle w:val="afd"/>
      </w:pPr>
      <w:r>
        <w:t xml:space="preserve">PING </w:t>
      </w:r>
      <w:r w:rsidR="009B26A3">
        <w:t>kafka70</w:t>
      </w:r>
      <w:r>
        <w:t xml:space="preserve"> (192.168.47.70) 56(84) bytes of data.</w:t>
      </w:r>
    </w:p>
    <w:p w:rsidR="007C3766" w:rsidRDefault="007C3766" w:rsidP="000006EA">
      <w:pPr>
        <w:pStyle w:val="afd"/>
      </w:pPr>
      <w:r>
        <w:t xml:space="preserve">64 bytes from </w:t>
      </w:r>
      <w:r w:rsidR="009B26A3">
        <w:t>kafka70</w:t>
      </w:r>
      <w:r>
        <w:t xml:space="preserve"> (192.168.47.70): icmp_seq=1 ttl=64 time=0.019 ms</w:t>
      </w:r>
    </w:p>
    <w:p w:rsidR="007C3766" w:rsidRDefault="007C3766" w:rsidP="000006EA">
      <w:pPr>
        <w:pStyle w:val="afd"/>
      </w:pPr>
      <w:r>
        <w:lastRenderedPageBreak/>
        <w:t>^C</w:t>
      </w:r>
    </w:p>
    <w:p w:rsidR="007C3766" w:rsidRDefault="007C3766" w:rsidP="000006EA">
      <w:pPr>
        <w:pStyle w:val="afd"/>
      </w:pPr>
      <w:r>
        <w:t xml:space="preserve">--- </w:t>
      </w:r>
      <w:r w:rsidR="009B26A3">
        <w:t>kafka70</w:t>
      </w:r>
      <w:r>
        <w:t xml:space="preserve"> ping statistics ---</w:t>
      </w:r>
    </w:p>
    <w:p w:rsidR="007C3766" w:rsidRDefault="007C3766" w:rsidP="000006EA">
      <w:pPr>
        <w:pStyle w:val="afd"/>
      </w:pPr>
      <w:r>
        <w:t>1 packets transmitted, 1 received, 0% packet loss, time 0ms</w:t>
      </w:r>
    </w:p>
    <w:p w:rsidR="007C3766" w:rsidRDefault="007C3766" w:rsidP="000006EA">
      <w:pPr>
        <w:pStyle w:val="afd"/>
      </w:pPr>
      <w:r>
        <w:t>rtt min/avg/max/mdev = 0.019/0.019/0.019/0.000 ms</w:t>
      </w:r>
    </w:p>
    <w:p w:rsidR="007C3766" w:rsidRDefault="007C3766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7C3766">
        <w:rPr>
          <w:color w:val="FF0000"/>
        </w:rPr>
        <w:t xml:space="preserve">ping </w:t>
      </w:r>
      <w:r w:rsidR="009B26A3">
        <w:rPr>
          <w:color w:val="FF0000"/>
        </w:rPr>
        <w:t>kafka71</w:t>
      </w:r>
    </w:p>
    <w:p w:rsidR="007C3766" w:rsidRDefault="007C3766" w:rsidP="000006EA">
      <w:pPr>
        <w:pStyle w:val="afd"/>
      </w:pPr>
      <w:r>
        <w:t xml:space="preserve">PING </w:t>
      </w:r>
      <w:r w:rsidR="009B26A3">
        <w:t>kafka71</w:t>
      </w:r>
      <w:r>
        <w:t xml:space="preserve"> (192.168.47.71) 56(84) bytes of data.</w:t>
      </w:r>
    </w:p>
    <w:p w:rsidR="007C3766" w:rsidRDefault="007C3766" w:rsidP="000006EA">
      <w:pPr>
        <w:pStyle w:val="afd"/>
      </w:pPr>
      <w:r>
        <w:t xml:space="preserve">64 bytes from </w:t>
      </w:r>
      <w:r w:rsidR="009B26A3">
        <w:t>kafka71</w:t>
      </w:r>
      <w:r>
        <w:t xml:space="preserve"> (192.168.47.71): icmp_seq=1 ttl=64 time=0.197 ms</w:t>
      </w:r>
    </w:p>
    <w:p w:rsidR="007C3766" w:rsidRDefault="007C3766" w:rsidP="000006EA">
      <w:pPr>
        <w:pStyle w:val="afd"/>
      </w:pPr>
      <w:r>
        <w:t>^C</w:t>
      </w:r>
    </w:p>
    <w:p w:rsidR="007C3766" w:rsidRDefault="007C3766" w:rsidP="000006EA">
      <w:pPr>
        <w:pStyle w:val="afd"/>
      </w:pPr>
      <w:r>
        <w:t xml:space="preserve">--- </w:t>
      </w:r>
      <w:r w:rsidR="009B26A3">
        <w:t>kafka71</w:t>
      </w:r>
      <w:r>
        <w:t xml:space="preserve"> ping statistics ---</w:t>
      </w:r>
    </w:p>
    <w:p w:rsidR="007C3766" w:rsidRDefault="007C3766" w:rsidP="000006EA">
      <w:pPr>
        <w:pStyle w:val="afd"/>
      </w:pPr>
      <w:r>
        <w:t>1 packets transmitted, 1 received, 0% packet loss, time 0ms</w:t>
      </w:r>
    </w:p>
    <w:p w:rsidR="007C3766" w:rsidRDefault="007C3766" w:rsidP="000006EA">
      <w:pPr>
        <w:pStyle w:val="afd"/>
      </w:pPr>
      <w:r>
        <w:t>rtt min/avg/max/mdev = 0.197/0.197/0.197/0.000 ms</w:t>
      </w:r>
    </w:p>
    <w:p w:rsidR="007C3766" w:rsidRDefault="007C3766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7C3766">
        <w:rPr>
          <w:color w:val="FF0000"/>
        </w:rPr>
        <w:t xml:space="preserve">ping </w:t>
      </w:r>
      <w:r w:rsidR="009B26A3">
        <w:rPr>
          <w:color w:val="FF0000"/>
        </w:rPr>
        <w:t>kafka72</w:t>
      </w:r>
    </w:p>
    <w:p w:rsidR="007C3766" w:rsidRDefault="007C3766" w:rsidP="000006EA">
      <w:pPr>
        <w:pStyle w:val="afd"/>
      </w:pPr>
      <w:r>
        <w:t xml:space="preserve">PING </w:t>
      </w:r>
      <w:r w:rsidR="009B26A3">
        <w:t>kafka72</w:t>
      </w:r>
      <w:r>
        <w:t xml:space="preserve"> (192.168.47.72) 56(84) bytes of data.</w:t>
      </w:r>
    </w:p>
    <w:p w:rsidR="007C3766" w:rsidRDefault="007C3766" w:rsidP="000006EA">
      <w:pPr>
        <w:pStyle w:val="afd"/>
      </w:pPr>
      <w:r>
        <w:t xml:space="preserve">64 bytes from </w:t>
      </w:r>
      <w:r w:rsidR="009B26A3">
        <w:t>kafka72</w:t>
      </w:r>
      <w:r>
        <w:t xml:space="preserve"> (192.168.47.72): icmp_seq=1 ttl=64 time=0.505 ms</w:t>
      </w:r>
    </w:p>
    <w:p w:rsidR="007C3766" w:rsidRDefault="007C3766" w:rsidP="000006EA">
      <w:pPr>
        <w:pStyle w:val="afd"/>
      </w:pPr>
      <w:r>
        <w:t>^C</w:t>
      </w:r>
    </w:p>
    <w:p w:rsidR="007C3766" w:rsidRDefault="007C3766" w:rsidP="000006EA">
      <w:pPr>
        <w:pStyle w:val="afd"/>
      </w:pPr>
      <w:r>
        <w:t xml:space="preserve">--- </w:t>
      </w:r>
      <w:r w:rsidR="009B26A3">
        <w:t>kafka72</w:t>
      </w:r>
      <w:r>
        <w:t xml:space="preserve"> ping statistics ---</w:t>
      </w:r>
    </w:p>
    <w:p w:rsidR="007C3766" w:rsidRDefault="007C3766" w:rsidP="000006EA">
      <w:pPr>
        <w:pStyle w:val="afd"/>
      </w:pPr>
      <w:r>
        <w:t>2 packets transmitted, 2 received, 0% packet loss, time 1000ms</w:t>
      </w:r>
    </w:p>
    <w:p w:rsidR="005F6C26" w:rsidRPr="005F6C26" w:rsidRDefault="007C3766" w:rsidP="000006EA">
      <w:pPr>
        <w:pStyle w:val="afd"/>
      </w:pPr>
      <w:r>
        <w:t>rtt min/avg/max/mdev = 0.435/0.470/0.505/0.035 ms</w:t>
      </w:r>
    </w:p>
    <w:p w:rsidR="00BF6D56" w:rsidRDefault="001A2718" w:rsidP="00A41D56">
      <w:pPr>
        <w:pStyle w:val="1"/>
      </w:pPr>
      <w:bookmarkStart w:id="2" w:name="_Toc508793700"/>
      <w:r>
        <w:t>下载安装并验证</w:t>
      </w:r>
      <w:r>
        <w:t>zookeeper</w:t>
      </w:r>
      <w:bookmarkEnd w:id="2"/>
    </w:p>
    <w:p w:rsidR="001A2718" w:rsidRDefault="001A2718" w:rsidP="001A2718">
      <w:pPr>
        <w:pStyle w:val="20"/>
        <w:spacing w:before="163" w:after="163"/>
      </w:pPr>
      <w:bookmarkStart w:id="3" w:name="_Toc508793701"/>
      <w:r>
        <w:rPr>
          <w:rFonts w:hint="eastAsia"/>
        </w:rPr>
        <w:t>zookeeper</w:t>
      </w:r>
      <w:r>
        <w:rPr>
          <w:rFonts w:hint="eastAsia"/>
        </w:rPr>
        <w:t>下载地址</w:t>
      </w:r>
      <w:bookmarkEnd w:id="3"/>
    </w:p>
    <w:p w:rsidR="001A2718" w:rsidRPr="00B056E4" w:rsidRDefault="00B056E4" w:rsidP="000006EA">
      <w:pPr>
        <w:pStyle w:val="afd"/>
      </w:pPr>
      <w:r w:rsidRPr="00B056E4">
        <w:t>http://zookeeper.apache.org/releases.html</w:t>
      </w:r>
    </w:p>
    <w:p w:rsidR="001A2718" w:rsidRDefault="001A2718" w:rsidP="001A2718">
      <w:pPr>
        <w:pStyle w:val="20"/>
        <w:spacing w:before="163" w:after="163"/>
      </w:pPr>
      <w:bookmarkStart w:id="4" w:name="_Toc508793702"/>
      <w:r>
        <w:rPr>
          <w:rFonts w:hint="eastAsia"/>
        </w:rPr>
        <w:t>ka</w:t>
      </w:r>
      <w:r>
        <w:t>fka</w:t>
      </w:r>
      <w:r>
        <w:t>下载地址</w:t>
      </w:r>
      <w:bookmarkEnd w:id="4"/>
    </w:p>
    <w:p w:rsidR="001A2718" w:rsidRPr="00B056E4" w:rsidRDefault="00B056E4" w:rsidP="000006EA">
      <w:pPr>
        <w:pStyle w:val="afd"/>
      </w:pPr>
      <w:r w:rsidRPr="00B056E4">
        <w:t>http://kafka.apache.org/downloads.html</w:t>
      </w:r>
    </w:p>
    <w:p w:rsidR="001A2718" w:rsidRDefault="001A2718" w:rsidP="001A2718">
      <w:pPr>
        <w:pStyle w:val="20"/>
        <w:spacing w:before="163" w:after="163"/>
      </w:pPr>
      <w:bookmarkStart w:id="5" w:name="_Toc508793703"/>
      <w:r>
        <w:rPr>
          <w:rFonts w:hint="eastAsia"/>
        </w:rPr>
        <w:t>安装</w:t>
      </w:r>
      <w:r>
        <w:rPr>
          <w:rFonts w:hint="eastAsia"/>
        </w:rPr>
        <w:t>zoo</w:t>
      </w:r>
      <w:r w:rsidR="00F704C0">
        <w:t>keeper</w:t>
      </w:r>
      <w:bookmarkEnd w:id="5"/>
    </w:p>
    <w:p w:rsidR="00F704C0" w:rsidRDefault="00CB0DA6" w:rsidP="00F704C0">
      <w:r>
        <w:t xml:space="preserve">  </w:t>
      </w:r>
      <w:r w:rsidR="0040436E">
        <w:rPr>
          <w:rFonts w:hint="eastAsia"/>
        </w:rPr>
        <w:t>zookeeper</w:t>
      </w:r>
      <w:r w:rsidR="0040436E">
        <w:rPr>
          <w:rFonts w:hint="eastAsia"/>
        </w:rPr>
        <w:t>集群特性</w:t>
      </w:r>
      <w:r w:rsidR="0040436E">
        <w:rPr>
          <w:rFonts w:hint="eastAsia"/>
        </w:rPr>
        <w:t>:</w:t>
      </w:r>
      <w:r w:rsidR="0040436E">
        <w:rPr>
          <w:rFonts w:hint="eastAsia"/>
        </w:rPr>
        <w:t>整个集群中只要有超过集群数量一半的</w:t>
      </w:r>
      <w:r w:rsidR="0040436E">
        <w:rPr>
          <w:rFonts w:hint="eastAsia"/>
        </w:rPr>
        <w:t>zookeeper</w:t>
      </w:r>
      <w:r w:rsidR="0040436E">
        <w:rPr>
          <w:rFonts w:hint="eastAsia"/>
        </w:rPr>
        <w:t>工作是正常的</w:t>
      </w:r>
      <w:r w:rsidR="0040436E">
        <w:rPr>
          <w:rFonts w:hint="eastAsia"/>
        </w:rPr>
        <w:t>,</w:t>
      </w:r>
      <w:r w:rsidR="0040436E">
        <w:rPr>
          <w:rFonts w:hint="eastAsia"/>
        </w:rPr>
        <w:t>那么整个集群对外就是可用的</w:t>
      </w:r>
      <w:r w:rsidR="0040436E">
        <w:rPr>
          <w:rFonts w:hint="eastAsia"/>
        </w:rPr>
        <w:t>,</w:t>
      </w:r>
      <w:r w:rsidR="00DC31D0">
        <w:rPr>
          <w:rFonts w:hint="eastAsia"/>
        </w:rPr>
        <w:t>例如有</w:t>
      </w:r>
      <w:r w:rsidR="00DC31D0">
        <w:rPr>
          <w:rFonts w:hint="eastAsia"/>
        </w:rPr>
        <w:t>2</w:t>
      </w:r>
      <w:r w:rsidR="00DC31D0">
        <w:rPr>
          <w:rFonts w:hint="eastAsia"/>
        </w:rPr>
        <w:t>台服务器做了一个</w:t>
      </w:r>
      <w:r w:rsidR="00DC31D0">
        <w:rPr>
          <w:rFonts w:hint="eastAsia"/>
        </w:rPr>
        <w:t>zaoo</w:t>
      </w:r>
      <w:r w:rsidR="00DC31D0">
        <w:t>keeper,</w:t>
      </w:r>
      <w:r w:rsidR="00DC31D0">
        <w:t>只要有任何一台故障或宕机</w:t>
      </w:r>
      <w:r w:rsidR="00DC31D0">
        <w:t>,</w:t>
      </w:r>
      <w:r w:rsidR="00DC31D0">
        <w:t>那么这个</w:t>
      </w:r>
      <w:r w:rsidR="00DC31D0">
        <w:rPr>
          <w:rFonts w:hint="eastAsia"/>
        </w:rPr>
        <w:t>zookeeper</w:t>
      </w:r>
      <w:r w:rsidR="00DC31D0">
        <w:rPr>
          <w:rFonts w:hint="eastAsia"/>
        </w:rPr>
        <w:t>集群就是不可用的了</w:t>
      </w:r>
      <w:r w:rsidR="00DC31D0">
        <w:rPr>
          <w:rFonts w:hint="eastAsia"/>
        </w:rPr>
        <w:t>.</w:t>
      </w:r>
      <w:r w:rsidR="003B4F24">
        <w:rPr>
          <w:rFonts w:hint="eastAsia"/>
        </w:rPr>
        <w:t>因为</w:t>
      </w:r>
      <w:r w:rsidR="00456B69">
        <w:rPr>
          <w:rFonts w:hint="eastAsia"/>
        </w:rPr>
        <w:t>剩下的一台没有超过集群的一半的数量</w:t>
      </w:r>
      <w:r w:rsidR="00456B69">
        <w:rPr>
          <w:rFonts w:hint="eastAsia"/>
        </w:rPr>
        <w:t>,</w:t>
      </w:r>
      <w:r w:rsidR="00456B69">
        <w:rPr>
          <w:rFonts w:hint="eastAsia"/>
        </w:rPr>
        <w:t>但是假如有三台</w:t>
      </w:r>
      <w:r w:rsidR="00456B69">
        <w:rPr>
          <w:rFonts w:hint="eastAsia"/>
        </w:rPr>
        <w:t>zookeeper</w:t>
      </w:r>
      <w:r w:rsidR="00456B69">
        <w:rPr>
          <w:rFonts w:hint="eastAsia"/>
        </w:rPr>
        <w:t>组成一个集群</w:t>
      </w:r>
      <w:r w:rsidR="00456B69">
        <w:rPr>
          <w:rFonts w:hint="eastAsia"/>
        </w:rPr>
        <w:t>,</w:t>
      </w:r>
      <w:r w:rsidR="00456B69">
        <w:rPr>
          <w:rFonts w:hint="eastAsia"/>
        </w:rPr>
        <w:t>那么损坏一台还剩两台</w:t>
      </w:r>
      <w:r w:rsidR="00456B69">
        <w:rPr>
          <w:rFonts w:hint="eastAsia"/>
        </w:rPr>
        <w:t>,</w:t>
      </w:r>
      <w:r w:rsidR="00456B69">
        <w:rPr>
          <w:rFonts w:hint="eastAsia"/>
        </w:rPr>
        <w:t>大于</w:t>
      </w:r>
      <w:r w:rsidR="00456B69">
        <w:rPr>
          <w:rFonts w:hint="eastAsia"/>
        </w:rPr>
        <w:t>3</w:t>
      </w:r>
      <w:r w:rsidR="00456B69">
        <w:rPr>
          <w:rFonts w:hint="eastAsia"/>
        </w:rPr>
        <w:t>台的一半</w:t>
      </w:r>
      <w:r w:rsidR="00456B69">
        <w:rPr>
          <w:rFonts w:hint="eastAsia"/>
        </w:rPr>
        <w:t>,</w:t>
      </w:r>
      <w:r w:rsidR="005807D3">
        <w:rPr>
          <w:rFonts w:hint="eastAsia"/>
        </w:rPr>
        <w:t>所以损坏一台还是可以正常运行的</w:t>
      </w:r>
      <w:r w:rsidR="005807D3">
        <w:rPr>
          <w:rFonts w:hint="eastAsia"/>
        </w:rPr>
        <w:t>,</w:t>
      </w:r>
      <w:r w:rsidR="005807D3">
        <w:rPr>
          <w:rFonts w:hint="eastAsia"/>
        </w:rPr>
        <w:t>但是再损坏一台就只剩下一台</w:t>
      </w:r>
      <w:r w:rsidR="005807D3">
        <w:rPr>
          <w:rFonts w:hint="eastAsia"/>
        </w:rPr>
        <w:t>,</w:t>
      </w:r>
      <w:r w:rsidR="005807D3">
        <w:rPr>
          <w:rFonts w:hint="eastAsia"/>
        </w:rPr>
        <w:t>集群就不可用了</w:t>
      </w:r>
      <w:r w:rsidR="005807D3">
        <w:rPr>
          <w:rFonts w:hint="eastAsia"/>
        </w:rPr>
        <w:t>.</w:t>
      </w:r>
    </w:p>
    <w:p w:rsidR="005807D3" w:rsidRDefault="00CB0DA6" w:rsidP="00F704C0">
      <w:r>
        <w:rPr>
          <w:rFonts w:hint="eastAsia"/>
        </w:rPr>
        <w:t xml:space="preserve">  </w:t>
      </w:r>
      <w:r w:rsidR="005807D3">
        <w:t>如果是</w:t>
      </w:r>
      <w:r w:rsidR="005807D3">
        <w:rPr>
          <w:rFonts w:hint="eastAsia"/>
        </w:rPr>
        <w:t>4</w:t>
      </w:r>
      <w:r w:rsidR="005807D3">
        <w:rPr>
          <w:rFonts w:hint="eastAsia"/>
        </w:rPr>
        <w:t>台组成</w:t>
      </w:r>
      <w:r w:rsidR="005807D3">
        <w:rPr>
          <w:rFonts w:hint="eastAsia"/>
        </w:rPr>
        <w:t>,</w:t>
      </w:r>
      <w:r w:rsidR="005807D3">
        <w:rPr>
          <w:rFonts w:hint="eastAsia"/>
        </w:rPr>
        <w:t>损坏一台正常</w:t>
      </w:r>
      <w:r w:rsidR="005807D3">
        <w:rPr>
          <w:rFonts w:hint="eastAsia"/>
        </w:rPr>
        <w:t>,</w:t>
      </w:r>
      <w:r w:rsidR="006D657E">
        <w:rPr>
          <w:rFonts w:hint="eastAsia"/>
        </w:rPr>
        <w:t>损坏两台还剩两台</w:t>
      </w:r>
      <w:r w:rsidR="006D657E">
        <w:rPr>
          <w:rFonts w:hint="eastAsia"/>
        </w:rPr>
        <w:t>,</w:t>
      </w:r>
      <w:r w:rsidR="006D657E">
        <w:t>不满足集群总数的一半</w:t>
      </w:r>
      <w:r w:rsidR="006D657E">
        <w:t>,</w:t>
      </w:r>
      <w:r w:rsidR="006D657E">
        <w:t>所以</w:t>
      </w:r>
      <w:r w:rsidR="006D657E">
        <w:t>3</w:t>
      </w:r>
      <w:r w:rsidR="006D657E">
        <w:t>台的集群和</w:t>
      </w:r>
      <w:r w:rsidR="006D657E">
        <w:t>4</w:t>
      </w:r>
      <w:r w:rsidR="006D657E">
        <w:t>台的集群算坏两台的结果都是集群不可用</w:t>
      </w:r>
      <w:r w:rsidR="006D657E">
        <w:t>.</w:t>
      </w:r>
      <w:r w:rsidR="006D657E">
        <w:t>所以这也是为什么集群一般是</w:t>
      </w:r>
      <w:r>
        <w:t>奇数的原因</w:t>
      </w:r>
      <w:r>
        <w:t>.</w:t>
      </w:r>
    </w:p>
    <w:p w:rsidR="00531CBF" w:rsidRPr="00531CBF" w:rsidRDefault="005863B2" w:rsidP="00531CBF">
      <w:pPr>
        <w:pStyle w:val="3"/>
        <w:spacing w:before="163" w:after="163"/>
      </w:pPr>
      <w:bookmarkStart w:id="6" w:name="_Toc508793704"/>
      <w:r>
        <w:rPr>
          <w:rFonts w:hint="eastAsia"/>
        </w:rPr>
        <w:lastRenderedPageBreak/>
        <w:t>所有节点</w:t>
      </w:r>
      <w:r w:rsidR="007F4934">
        <w:rPr>
          <w:rFonts w:hint="eastAsia"/>
        </w:rPr>
        <w:t>上传所有的软件包到指定目录</w:t>
      </w:r>
      <w:bookmarkEnd w:id="6"/>
    </w:p>
    <w:p w:rsidR="007F4934" w:rsidRDefault="007F4934" w:rsidP="007F4934">
      <w:r>
        <w:t>把所有的软件包都上传到</w:t>
      </w:r>
      <w:r>
        <w:t>/opt/soft</w:t>
      </w:r>
      <w:r>
        <w:t>目录</w:t>
      </w:r>
      <w:r w:rsidR="005863B2">
        <w:t>,</w:t>
      </w:r>
      <w:r w:rsidR="005863B2">
        <w:t>注意</w:t>
      </w:r>
      <w:r w:rsidR="005863B2">
        <w:t>!</w:t>
      </w:r>
      <w:r w:rsidR="005863B2">
        <w:t>所有节点都操作</w:t>
      </w:r>
    </w:p>
    <w:p w:rsidR="005863B2" w:rsidRDefault="005863B2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5863B2">
        <w:rPr>
          <w:color w:val="FF0000"/>
        </w:rPr>
        <w:t>mkdir /opt/soft</w:t>
      </w:r>
    </w:p>
    <w:p w:rsidR="005863B2" w:rsidRDefault="005863B2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5863B2">
        <w:rPr>
          <w:color w:val="FF0000"/>
        </w:rPr>
        <w:t>cd /opt/soft/</w:t>
      </w:r>
    </w:p>
    <w:p w:rsidR="005863B2" w:rsidRPr="005863B2" w:rsidRDefault="005863B2" w:rsidP="000006EA">
      <w:pPr>
        <w:pStyle w:val="afd"/>
        <w:rPr>
          <w:color w:val="FF0000"/>
        </w:rPr>
      </w:pPr>
      <w:r>
        <w:t>[root@</w:t>
      </w:r>
      <w:r w:rsidR="002F1B9F">
        <w:t>kafka71</w:t>
      </w:r>
      <w:r>
        <w:t xml:space="preserve"> soft]# </w:t>
      </w:r>
      <w:r w:rsidRPr="005863B2">
        <w:rPr>
          <w:color w:val="FF0000"/>
        </w:rPr>
        <w:t>rz -E</w:t>
      </w:r>
    </w:p>
    <w:p w:rsidR="005863B2" w:rsidRPr="005863B2" w:rsidRDefault="005863B2" w:rsidP="000006EA">
      <w:pPr>
        <w:pStyle w:val="afd"/>
      </w:pPr>
      <w:r>
        <w:t>rz waiting to receive.</w:t>
      </w:r>
    </w:p>
    <w:p w:rsidR="005863B2" w:rsidRPr="005863B2" w:rsidRDefault="005863B2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soft]#</w:t>
      </w:r>
      <w:r w:rsidRPr="005863B2">
        <w:rPr>
          <w:color w:val="FF0000"/>
        </w:rPr>
        <w:t xml:space="preserve"> ls -lh</w:t>
      </w:r>
    </w:p>
    <w:p w:rsidR="005863B2" w:rsidRDefault="005863B2" w:rsidP="000006EA">
      <w:pPr>
        <w:pStyle w:val="afd"/>
      </w:pPr>
      <w:r>
        <w:t>total 264M</w:t>
      </w:r>
    </w:p>
    <w:p w:rsidR="005863B2" w:rsidRDefault="005863B2" w:rsidP="000006EA">
      <w:pPr>
        <w:pStyle w:val="afd"/>
      </w:pPr>
      <w:r>
        <w:t>-rw-r--r-- 1 root root 181M Jan  9 18:33 jdk-8u151-linux-x64.tar.gz</w:t>
      </w:r>
    </w:p>
    <w:p w:rsidR="005863B2" w:rsidRDefault="005863B2" w:rsidP="000006EA">
      <w:pPr>
        <w:pStyle w:val="afd"/>
      </w:pPr>
      <w:r>
        <w:t>-rw-r--r-- 1 root root  48M Dec 15 15:34 kafka_2.11-1.0.0.tgz</w:t>
      </w:r>
    </w:p>
    <w:p w:rsidR="007F4934" w:rsidRDefault="005863B2" w:rsidP="000006EA">
      <w:pPr>
        <w:pStyle w:val="afd"/>
      </w:pPr>
      <w:r>
        <w:t>-rw-r--r-- 1 root root  35M Dec 15 15:27 zookeeper-3.4.11.tar.gz</w:t>
      </w:r>
    </w:p>
    <w:p w:rsidR="005863B2" w:rsidRDefault="005863B2" w:rsidP="000006EA">
      <w:pPr>
        <w:pStyle w:val="afd"/>
      </w:pPr>
      <w:r>
        <w:t>[root@</w:t>
      </w:r>
      <w:r w:rsidR="002F1B9F">
        <w:t>kafka71</w:t>
      </w:r>
      <w:r>
        <w:t xml:space="preserve"> ~]#</w:t>
      </w:r>
      <w:r w:rsidRPr="005863B2">
        <w:rPr>
          <w:color w:val="FF0000"/>
        </w:rPr>
        <w:t xml:space="preserve"> mkdir /opt/soft</w:t>
      </w:r>
    </w:p>
    <w:p w:rsidR="005863B2" w:rsidRDefault="005863B2" w:rsidP="000006EA">
      <w:pPr>
        <w:pStyle w:val="afd"/>
      </w:pPr>
      <w:r>
        <w:t>[root@</w:t>
      </w:r>
      <w:r w:rsidR="002F1B9F">
        <w:t>kafka71</w:t>
      </w:r>
      <w:r>
        <w:t xml:space="preserve"> ~]#</w:t>
      </w:r>
      <w:r w:rsidRPr="005863B2">
        <w:rPr>
          <w:color w:val="FF0000"/>
        </w:rPr>
        <w:t xml:space="preserve"> cd /opt/soft/</w:t>
      </w:r>
    </w:p>
    <w:p w:rsidR="005863B2" w:rsidRPr="005863B2" w:rsidRDefault="005863B2" w:rsidP="000006EA">
      <w:pPr>
        <w:pStyle w:val="afd"/>
        <w:rPr>
          <w:color w:val="FF0000"/>
        </w:rPr>
      </w:pPr>
      <w:r>
        <w:t>[root@</w:t>
      </w:r>
      <w:r w:rsidR="002F1B9F">
        <w:t>kafka71</w:t>
      </w:r>
      <w:r>
        <w:t xml:space="preserve"> soft]# </w:t>
      </w:r>
      <w:r w:rsidRPr="005863B2">
        <w:rPr>
          <w:color w:val="FF0000"/>
        </w:rPr>
        <w:t>rz -E</w:t>
      </w:r>
    </w:p>
    <w:p w:rsidR="005863B2" w:rsidRDefault="005863B2" w:rsidP="000006EA">
      <w:pPr>
        <w:pStyle w:val="afd"/>
      </w:pPr>
      <w:r>
        <w:t>rz waiting to receive.</w:t>
      </w:r>
    </w:p>
    <w:p w:rsidR="005863B2" w:rsidRDefault="005863B2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5863B2">
        <w:rPr>
          <w:color w:val="FF0000"/>
        </w:rPr>
        <w:t>ls -lh</w:t>
      </w:r>
    </w:p>
    <w:p w:rsidR="005863B2" w:rsidRDefault="005863B2" w:rsidP="000006EA">
      <w:pPr>
        <w:pStyle w:val="afd"/>
      </w:pPr>
      <w:r>
        <w:t>total 264M</w:t>
      </w:r>
    </w:p>
    <w:p w:rsidR="005863B2" w:rsidRDefault="005863B2" w:rsidP="000006EA">
      <w:pPr>
        <w:pStyle w:val="afd"/>
      </w:pPr>
      <w:r>
        <w:t>-rw-r--r-- 1 root root 181M Jan  9 18:33 jdk-8u151-linux-x64.tar.gz</w:t>
      </w:r>
    </w:p>
    <w:p w:rsidR="005863B2" w:rsidRDefault="005863B2" w:rsidP="000006EA">
      <w:pPr>
        <w:pStyle w:val="afd"/>
      </w:pPr>
      <w:r>
        <w:t>-rw-r--r-- 1 root root  48M Dec 15 15:34 kafka_2.11-1.0.0.tgz</w:t>
      </w:r>
    </w:p>
    <w:p w:rsidR="005863B2" w:rsidRDefault="005863B2" w:rsidP="000006EA">
      <w:pPr>
        <w:pStyle w:val="afd"/>
      </w:pPr>
      <w:r>
        <w:t>-rw-r--r-- 1 root root  35M Dec 15 15:27 zookeeper-3.4.11.tar.gz</w:t>
      </w:r>
    </w:p>
    <w:p w:rsidR="00914BB1" w:rsidRDefault="00914BB1" w:rsidP="000006EA">
      <w:pPr>
        <w:pStyle w:val="afd"/>
      </w:pPr>
      <w:r>
        <w:t>[root@</w:t>
      </w:r>
      <w:r w:rsidR="002F1B9F">
        <w:t>kafka72</w:t>
      </w:r>
      <w:r>
        <w:t xml:space="preserve"> ~]# </w:t>
      </w:r>
      <w:r w:rsidRPr="00914BB1">
        <w:rPr>
          <w:color w:val="FF0000"/>
        </w:rPr>
        <w:t>mkdir /opt/soft</w:t>
      </w:r>
    </w:p>
    <w:p w:rsidR="00914BB1" w:rsidRDefault="00914BB1" w:rsidP="000006EA">
      <w:pPr>
        <w:pStyle w:val="afd"/>
      </w:pPr>
      <w:r>
        <w:t>[root@</w:t>
      </w:r>
      <w:r w:rsidR="002F1B9F">
        <w:t>kafka72</w:t>
      </w:r>
      <w:r>
        <w:t xml:space="preserve"> ~]#</w:t>
      </w:r>
      <w:r w:rsidRPr="00914BB1">
        <w:rPr>
          <w:color w:val="FF0000"/>
        </w:rPr>
        <w:t xml:space="preserve"> cd /opt/soft/</w:t>
      </w:r>
    </w:p>
    <w:p w:rsidR="00914BB1" w:rsidRDefault="00914BB1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914BB1">
        <w:rPr>
          <w:color w:val="FF0000"/>
        </w:rPr>
        <w:t>rz -E</w:t>
      </w:r>
    </w:p>
    <w:p w:rsidR="00914BB1" w:rsidRDefault="00914BB1" w:rsidP="000006EA">
      <w:pPr>
        <w:pStyle w:val="afd"/>
      </w:pPr>
      <w:r>
        <w:t>rz waiting to receive.</w:t>
      </w:r>
    </w:p>
    <w:p w:rsidR="00914BB1" w:rsidRDefault="00914BB1" w:rsidP="000006EA">
      <w:pPr>
        <w:pStyle w:val="afd"/>
      </w:pPr>
      <w:r>
        <w:t>[root@</w:t>
      </w:r>
      <w:r w:rsidR="002F1B9F">
        <w:t>kafka72</w:t>
      </w:r>
      <w:r>
        <w:t xml:space="preserve"> soft]#</w:t>
      </w:r>
      <w:r w:rsidRPr="00914BB1">
        <w:rPr>
          <w:color w:val="FF0000"/>
        </w:rPr>
        <w:t xml:space="preserve"> ls -lh</w:t>
      </w:r>
    </w:p>
    <w:p w:rsidR="00914BB1" w:rsidRDefault="00914BB1" w:rsidP="000006EA">
      <w:pPr>
        <w:pStyle w:val="afd"/>
      </w:pPr>
      <w:r>
        <w:t>total 264M</w:t>
      </w:r>
    </w:p>
    <w:p w:rsidR="00914BB1" w:rsidRDefault="00914BB1" w:rsidP="000006EA">
      <w:pPr>
        <w:pStyle w:val="afd"/>
      </w:pPr>
      <w:r>
        <w:t>-rw-r--r-- 1 root root 181M Jan  9 18:33 jdk-8u151-linux-x64.tar.gz</w:t>
      </w:r>
    </w:p>
    <w:p w:rsidR="00914BB1" w:rsidRDefault="00914BB1" w:rsidP="000006EA">
      <w:pPr>
        <w:pStyle w:val="afd"/>
      </w:pPr>
      <w:r>
        <w:t>-rw-r--r-- 1 root root  48M Dec 15 15:34 kafka_2.11-1.0.0.tgz</w:t>
      </w:r>
    </w:p>
    <w:p w:rsidR="005863B2" w:rsidRDefault="00914BB1" w:rsidP="000006EA">
      <w:pPr>
        <w:pStyle w:val="afd"/>
      </w:pPr>
      <w:r>
        <w:t>-rw-r--r-- 1 root root  35M Dec 15 15:27 zookeeper-3.4.11.tar.gz</w:t>
      </w:r>
    </w:p>
    <w:p w:rsidR="00823505" w:rsidRDefault="00823505" w:rsidP="00823505">
      <w:pPr>
        <w:widowControl/>
        <w:spacing w:line="240" w:lineRule="auto"/>
      </w:pPr>
      <w:r>
        <w:br w:type="page"/>
      </w:r>
    </w:p>
    <w:p w:rsidR="007F4934" w:rsidRDefault="00EA1EEB" w:rsidP="007F4934">
      <w:pPr>
        <w:pStyle w:val="3"/>
        <w:spacing w:before="163" w:after="163"/>
      </w:pPr>
      <w:bookmarkStart w:id="7" w:name="_Toc508793705"/>
      <w:r>
        <w:rPr>
          <w:rFonts w:hint="eastAsia"/>
        </w:rPr>
        <w:lastRenderedPageBreak/>
        <w:t>节点</w:t>
      </w:r>
      <w:r w:rsidR="00E63A43">
        <w:rPr>
          <w:rFonts w:hint="eastAsia"/>
        </w:rPr>
        <w:t>1</w:t>
      </w:r>
      <w:r w:rsidR="00E63A43">
        <w:rPr>
          <w:rFonts w:hint="eastAsia"/>
        </w:rPr>
        <w:t>的配置</w:t>
      </w:r>
      <w:bookmarkEnd w:id="7"/>
    </w:p>
    <w:p w:rsidR="00E63A43" w:rsidRPr="00E63A43" w:rsidRDefault="00B305DF" w:rsidP="00E63A43">
      <w:r>
        <w:t>安装</w:t>
      </w:r>
      <w:r w:rsidR="00E63A43">
        <w:t>配置</w:t>
      </w:r>
      <w:r w:rsidR="00E63A43">
        <w:t>java</w:t>
      </w:r>
      <w:r w:rsidR="00E63A43">
        <w:t>环境</w:t>
      </w:r>
      <w:r w:rsidR="00823505">
        <w:t>并确认</w:t>
      </w:r>
    </w:p>
    <w:p w:rsidR="00823505" w:rsidRDefault="00823505" w:rsidP="000006EA">
      <w:pPr>
        <w:pStyle w:val="afd"/>
      </w:pPr>
      <w:r w:rsidRPr="00823505">
        <w:t>[root@</w:t>
      </w:r>
      <w:r w:rsidR="002F1B9F">
        <w:t>kafka70</w:t>
      </w:r>
      <w:r w:rsidRPr="00823505">
        <w:t xml:space="preserve"> soft]#</w:t>
      </w:r>
      <w:r w:rsidRPr="00823505">
        <w:rPr>
          <w:color w:val="FF0000"/>
        </w:rPr>
        <w:t xml:space="preserve"> cd /opt/soft</w:t>
      </w:r>
    </w:p>
    <w:p w:rsidR="00823505" w:rsidRPr="007A0125" w:rsidRDefault="00823505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soft]# </w:t>
      </w:r>
      <w:r w:rsidRPr="007A0125">
        <w:rPr>
          <w:color w:val="FF0000"/>
        </w:rPr>
        <w:t>tar zxf jdk-8u151-linux-x64.tar.gz  -C /opt/</w:t>
      </w:r>
    </w:p>
    <w:p w:rsidR="00823505" w:rsidRPr="007A0125" w:rsidRDefault="00823505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soft]# </w:t>
      </w:r>
      <w:r w:rsidRPr="007A0125">
        <w:rPr>
          <w:color w:val="FF0000"/>
        </w:rPr>
        <w:t>ln -s /opt/jdk1.8.0_151/ /opt/jdk</w:t>
      </w:r>
    </w:p>
    <w:p w:rsidR="00823505" w:rsidRPr="007A0125" w:rsidRDefault="00823505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soft]# </w:t>
      </w:r>
      <w:r w:rsidRPr="007A0125">
        <w:rPr>
          <w:color w:val="FF0000"/>
        </w:rPr>
        <w:t>sed -i.bak '$a export JAVA_HOME=/opt/jdk\nexport PATH=$JAVA_HOME/bin:$JAVA_HOME/jre/bin:$PATH\nexport CLASSPATH=.$CLASSPATH:$JAVA_HOME/lib:$JAVA_HOME/jre/lib:$JAVA_HOME/lib/tools.jar' /etc/profile</w:t>
      </w:r>
    </w:p>
    <w:p w:rsidR="00823505" w:rsidRDefault="00823505" w:rsidP="000006EA">
      <w:pPr>
        <w:pStyle w:val="afd"/>
      </w:pPr>
      <w:r>
        <w:t>[root@</w:t>
      </w:r>
      <w:r w:rsidR="002F1B9F">
        <w:t>kafka70</w:t>
      </w:r>
      <w:r>
        <w:t xml:space="preserve"> soft]# </w:t>
      </w:r>
      <w:r w:rsidRPr="00823505">
        <w:rPr>
          <w:color w:val="FF0000"/>
        </w:rPr>
        <w:t>source /etc/profile</w:t>
      </w:r>
    </w:p>
    <w:p w:rsidR="00823505" w:rsidRDefault="00823505" w:rsidP="000006EA">
      <w:pPr>
        <w:pStyle w:val="afd"/>
      </w:pPr>
      <w:r>
        <w:t>[root@</w:t>
      </w:r>
      <w:r w:rsidR="002F1B9F">
        <w:t>kafka70</w:t>
      </w:r>
      <w:r>
        <w:t xml:space="preserve"> soft]#</w:t>
      </w:r>
      <w:r w:rsidRPr="00823505">
        <w:rPr>
          <w:color w:val="FF0000"/>
        </w:rPr>
        <w:t xml:space="preserve"> java -version</w:t>
      </w:r>
    </w:p>
    <w:p w:rsidR="00823505" w:rsidRDefault="00823505" w:rsidP="000006EA">
      <w:pPr>
        <w:pStyle w:val="afd"/>
      </w:pPr>
      <w:r>
        <w:t>java version "1.8.0_151"</w:t>
      </w:r>
    </w:p>
    <w:p w:rsidR="00823505" w:rsidRDefault="00823505" w:rsidP="000006EA">
      <w:pPr>
        <w:pStyle w:val="afd"/>
      </w:pPr>
      <w:r>
        <w:t>Java(TM) SE Runtime Environment (build 1.8.0_151-b12)</w:t>
      </w:r>
    </w:p>
    <w:p w:rsidR="00823505" w:rsidRDefault="00823505" w:rsidP="000006EA">
      <w:pPr>
        <w:pStyle w:val="afd"/>
      </w:pPr>
      <w:r>
        <w:t>Java HotSpot(TM) 64-Bit Server VM (build 25.151-b12, mixed mode)</w:t>
      </w:r>
    </w:p>
    <w:p w:rsidR="00823505" w:rsidRDefault="00823505" w:rsidP="000006EA">
      <w:pPr>
        <w:pStyle w:val="afd"/>
      </w:pPr>
      <w:r>
        <w:t>[root@</w:t>
      </w:r>
      <w:r w:rsidR="002F1B9F">
        <w:t>kafka70</w:t>
      </w:r>
      <w:r>
        <w:t xml:space="preserve"> soft]# </w:t>
      </w:r>
      <w:r w:rsidRPr="00823505">
        <w:rPr>
          <w:color w:val="FF0000"/>
        </w:rPr>
        <w:t>ls -lh /opt/</w:t>
      </w:r>
    </w:p>
    <w:p w:rsidR="00823505" w:rsidRDefault="00823505" w:rsidP="000006EA">
      <w:pPr>
        <w:pStyle w:val="afd"/>
      </w:pPr>
      <w:r>
        <w:t>total 8.0K</w:t>
      </w:r>
    </w:p>
    <w:p w:rsidR="00823505" w:rsidRDefault="00823505" w:rsidP="000006EA">
      <w:pPr>
        <w:pStyle w:val="afd"/>
      </w:pPr>
      <w:r>
        <w:t>lrwxrwxrwx 1 root root   18 Mar 12 14:05 jdk -&gt; /opt/jdk1.8.0_151/</w:t>
      </w:r>
    </w:p>
    <w:p w:rsidR="00823505" w:rsidRDefault="00823505" w:rsidP="000006EA">
      <w:pPr>
        <w:pStyle w:val="afd"/>
      </w:pPr>
      <w:r>
        <w:t>drwxr-xr-x 8 uucp  143 4.0K Sep  6  2017 jdk1.8.0_151</w:t>
      </w:r>
    </w:p>
    <w:p w:rsidR="00F704C0" w:rsidRPr="00531CBF" w:rsidRDefault="00823505" w:rsidP="000006EA">
      <w:pPr>
        <w:pStyle w:val="afd"/>
      </w:pPr>
      <w:r>
        <w:t>drwxr-xr-x 2 root root 4.0K Mar 12 13:53 soft</w:t>
      </w:r>
    </w:p>
    <w:p w:rsidR="00BF6D56" w:rsidRDefault="00B305DF" w:rsidP="00B305DF">
      <w:r>
        <w:rPr>
          <w:rFonts w:hint="eastAsia"/>
        </w:rPr>
        <w:t>安装配置</w:t>
      </w:r>
      <w:r>
        <w:rPr>
          <w:rFonts w:hint="eastAsia"/>
        </w:rPr>
        <w:t>zoo</w:t>
      </w:r>
      <w:r>
        <w:t>keeper</w:t>
      </w:r>
    </w:p>
    <w:p w:rsidR="006A650D" w:rsidRPr="00114FB3" w:rsidRDefault="006A650D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soft]# </w:t>
      </w:r>
      <w:r w:rsidRPr="00114FB3">
        <w:rPr>
          <w:color w:val="FF0000"/>
        </w:rPr>
        <w:t>cd /opt/soft</w:t>
      </w:r>
    </w:p>
    <w:p w:rsidR="00B305DF" w:rsidRPr="00114FB3" w:rsidRDefault="006A650D" w:rsidP="000006EA">
      <w:pPr>
        <w:pStyle w:val="afd"/>
      </w:pPr>
      <w:r>
        <w:t>[root@</w:t>
      </w:r>
      <w:r w:rsidR="002F1B9F">
        <w:t>kafka70</w:t>
      </w:r>
      <w:r>
        <w:t xml:space="preserve"> soft]# </w:t>
      </w:r>
      <w:r w:rsidRPr="007A0125">
        <w:rPr>
          <w:color w:val="FF0000"/>
        </w:rPr>
        <w:t>tar zxf zookeeper-3.4.11.tar.gz -C /opt/</w:t>
      </w:r>
    </w:p>
    <w:p w:rsidR="00114FB3" w:rsidRDefault="00114FB3" w:rsidP="000006EA">
      <w:pPr>
        <w:pStyle w:val="afd"/>
      </w:pPr>
      <w:r>
        <w:t>[root@</w:t>
      </w:r>
      <w:r w:rsidR="002F1B9F">
        <w:t>kafka70</w:t>
      </w:r>
      <w:r>
        <w:t xml:space="preserve"> soft]# </w:t>
      </w:r>
      <w:r w:rsidRPr="007A0125">
        <w:rPr>
          <w:color w:val="FF0000"/>
        </w:rPr>
        <w:t>ln -s /opt/zookeeper-3.4.11/ /opt/zookeeper</w:t>
      </w:r>
    </w:p>
    <w:p w:rsidR="00AB4628" w:rsidRDefault="00AB4628" w:rsidP="000006EA">
      <w:pPr>
        <w:pStyle w:val="afd"/>
      </w:pPr>
      <w:r>
        <w:t>[root@</w:t>
      </w:r>
      <w:r w:rsidR="002F1B9F">
        <w:t>kafka70</w:t>
      </w:r>
      <w:r>
        <w:t xml:space="preserve"> soft]# </w:t>
      </w:r>
      <w:r w:rsidRPr="00AB4628">
        <w:rPr>
          <w:color w:val="FF0000"/>
        </w:rPr>
        <w:t>tree -L 1 /opt/</w:t>
      </w:r>
    </w:p>
    <w:p w:rsidR="00AB4628" w:rsidRDefault="00AB4628" w:rsidP="000006EA">
      <w:pPr>
        <w:pStyle w:val="afd"/>
      </w:pPr>
      <w:r>
        <w:t>/opt/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jdk -&gt; /opt/jdk1.8.0_151/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jdk1.8.0_151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soft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zookeeper -&gt; /opt/zookeeper-3.4.11/</w:t>
      </w:r>
    </w:p>
    <w:p w:rsidR="00AB4628" w:rsidRDefault="00AB4628" w:rsidP="000006EA">
      <w:pPr>
        <w:pStyle w:val="afd"/>
      </w:pPr>
      <w:r>
        <w:rPr>
          <w:rFonts w:hint="eastAsia"/>
        </w:rPr>
        <w:t>└──</w:t>
      </w:r>
      <w:r>
        <w:rPr>
          <w:rFonts w:hint="eastAsia"/>
        </w:rPr>
        <w:t xml:space="preserve"> zookeeper-3.4.11</w:t>
      </w:r>
    </w:p>
    <w:p w:rsidR="00AB4628" w:rsidRDefault="00AB4628" w:rsidP="000006EA">
      <w:pPr>
        <w:pStyle w:val="afd"/>
      </w:pPr>
      <w:r>
        <w:t>5 directories, 0 files</w:t>
      </w:r>
    </w:p>
    <w:p w:rsidR="00114FB3" w:rsidRDefault="00114FB3" w:rsidP="000006EA">
      <w:pPr>
        <w:pStyle w:val="afd"/>
      </w:pPr>
      <w:r w:rsidRPr="00114FB3">
        <w:t>[root@</w:t>
      </w:r>
      <w:r w:rsidR="002F1B9F">
        <w:t>kafka70</w:t>
      </w:r>
      <w:r w:rsidRPr="00114FB3">
        <w:t xml:space="preserve"> soft]#</w:t>
      </w:r>
      <w:r w:rsidRPr="007A0125">
        <w:rPr>
          <w:color w:val="FF0000"/>
        </w:rPr>
        <w:t xml:space="preserve"> </w:t>
      </w:r>
      <w:bookmarkStart w:id="8" w:name="OLE_LINK1"/>
      <w:bookmarkStart w:id="9" w:name="OLE_LINK2"/>
      <w:r w:rsidRPr="007A0125">
        <w:rPr>
          <w:color w:val="FF0000"/>
        </w:rPr>
        <w:t>mkdir -p /data/zookeeper</w:t>
      </w:r>
      <w:bookmarkEnd w:id="8"/>
      <w:bookmarkEnd w:id="9"/>
    </w:p>
    <w:p w:rsidR="00114FB3" w:rsidRDefault="00114FB3" w:rsidP="000006EA">
      <w:pPr>
        <w:pStyle w:val="afd"/>
      </w:pPr>
      <w:r>
        <w:t>[root@</w:t>
      </w:r>
      <w:r w:rsidR="002F1B9F">
        <w:t>kafka70</w:t>
      </w:r>
      <w:r>
        <w:t xml:space="preserve"> soft]#</w:t>
      </w:r>
      <w:r w:rsidRPr="007A0125">
        <w:rPr>
          <w:color w:val="FF0000"/>
        </w:rPr>
        <w:t xml:space="preserve"> </w:t>
      </w:r>
      <w:bookmarkStart w:id="10" w:name="OLE_LINK3"/>
      <w:bookmarkStart w:id="11" w:name="OLE_LINK4"/>
      <w:r w:rsidRPr="007A0125">
        <w:rPr>
          <w:color w:val="FF0000"/>
        </w:rPr>
        <w:t>cp /opt/zookeeper/conf/zoo_sample.cfg /opt/zookeeper/conf/zoo.cfg</w:t>
      </w:r>
      <w:bookmarkEnd w:id="10"/>
      <w:bookmarkEnd w:id="11"/>
    </w:p>
    <w:p w:rsidR="00114FB3" w:rsidRDefault="00114FB3" w:rsidP="000006EA">
      <w:pPr>
        <w:pStyle w:val="afd"/>
      </w:pPr>
      <w:r>
        <w:t>[root@</w:t>
      </w:r>
      <w:r w:rsidR="002F1B9F">
        <w:t>kafka70</w:t>
      </w:r>
      <w:r>
        <w:t xml:space="preserve"> soft]#</w:t>
      </w:r>
      <w:r w:rsidRPr="007A0125">
        <w:rPr>
          <w:color w:val="FF0000"/>
        </w:rPr>
        <w:t xml:space="preserve"> </w:t>
      </w:r>
      <w:bookmarkStart w:id="12" w:name="OLE_LINK5"/>
      <w:bookmarkStart w:id="13" w:name="OLE_LINK6"/>
      <w:r w:rsidRPr="007A0125">
        <w:rPr>
          <w:color w:val="FF0000"/>
        </w:rPr>
        <w:t>vim /opt/zookeeper/conf/zoo.cfg</w:t>
      </w:r>
      <w:bookmarkEnd w:id="12"/>
      <w:bookmarkEnd w:id="13"/>
    </w:p>
    <w:p w:rsidR="00114FB3" w:rsidRDefault="00114FB3" w:rsidP="000006EA">
      <w:pPr>
        <w:pStyle w:val="afd"/>
      </w:pPr>
      <w:r>
        <w:t>[root@</w:t>
      </w:r>
      <w:r w:rsidR="002F1B9F">
        <w:t>kafka70</w:t>
      </w:r>
      <w:r>
        <w:t xml:space="preserve"> soft]#</w:t>
      </w:r>
      <w:r w:rsidRPr="007A0125">
        <w:rPr>
          <w:color w:val="FF0000"/>
        </w:rPr>
        <w:t xml:space="preserve"> grep "^[a-Z]" /opt/zookeeper/conf/zoo.cfg</w:t>
      </w:r>
    </w:p>
    <w:p w:rsidR="00114FB3" w:rsidRDefault="00114FB3" w:rsidP="000006EA">
      <w:pPr>
        <w:pStyle w:val="afd"/>
      </w:pPr>
      <w:r>
        <w:t>tickTime=2000</w:t>
      </w:r>
    </w:p>
    <w:p w:rsidR="00114FB3" w:rsidRDefault="00114FB3" w:rsidP="000006EA">
      <w:pPr>
        <w:pStyle w:val="afd"/>
      </w:pPr>
      <w:r>
        <w:t>initLimit=10</w:t>
      </w:r>
    </w:p>
    <w:p w:rsidR="00114FB3" w:rsidRDefault="00114FB3" w:rsidP="000006EA">
      <w:pPr>
        <w:pStyle w:val="afd"/>
      </w:pPr>
      <w:r>
        <w:t>syncLimit=5</w:t>
      </w:r>
    </w:p>
    <w:p w:rsidR="00114FB3" w:rsidRDefault="00114FB3" w:rsidP="000006EA">
      <w:pPr>
        <w:pStyle w:val="afd"/>
      </w:pPr>
      <w:r>
        <w:t>dataDir=</w:t>
      </w:r>
      <w:bookmarkStart w:id="14" w:name="OLE_LINK9"/>
      <w:bookmarkStart w:id="15" w:name="OLE_LINK10"/>
      <w:r>
        <w:t>/data/zookeeper</w:t>
      </w:r>
      <w:bookmarkEnd w:id="14"/>
      <w:bookmarkEnd w:id="15"/>
    </w:p>
    <w:p w:rsidR="00114FB3" w:rsidRDefault="00114FB3" w:rsidP="000006EA">
      <w:pPr>
        <w:pStyle w:val="afd"/>
      </w:pPr>
      <w:r>
        <w:t>clientPort=2181</w:t>
      </w:r>
    </w:p>
    <w:p w:rsidR="00114FB3" w:rsidRDefault="00114FB3" w:rsidP="000006EA">
      <w:pPr>
        <w:pStyle w:val="afd"/>
      </w:pPr>
      <w:bookmarkStart w:id="16" w:name="OLE_LINK7"/>
      <w:bookmarkStart w:id="17" w:name="OLE_LINK8"/>
      <w:r>
        <w:lastRenderedPageBreak/>
        <w:t>server.1=192.168.47.70:2888:3888</w:t>
      </w:r>
    </w:p>
    <w:p w:rsidR="00114FB3" w:rsidRDefault="00114FB3" w:rsidP="000006EA">
      <w:pPr>
        <w:pStyle w:val="afd"/>
      </w:pPr>
      <w:r>
        <w:t>server.</w:t>
      </w:r>
      <w:r w:rsidR="00F43E65">
        <w:t>2</w:t>
      </w:r>
      <w:r>
        <w:t>=192.168.47.71:2888:3888</w:t>
      </w:r>
    </w:p>
    <w:p w:rsidR="00114FB3" w:rsidRDefault="00114FB3" w:rsidP="000006EA">
      <w:pPr>
        <w:pStyle w:val="afd"/>
      </w:pPr>
      <w:r>
        <w:t>server.</w:t>
      </w:r>
      <w:r w:rsidR="00F43E65">
        <w:t>3</w:t>
      </w:r>
      <w:r>
        <w:t>=192.168.47.72:2888:3888</w:t>
      </w:r>
    </w:p>
    <w:bookmarkEnd w:id="16"/>
    <w:bookmarkEnd w:id="17"/>
    <w:p w:rsidR="00114FB3" w:rsidRDefault="00114FB3" w:rsidP="000006EA">
      <w:pPr>
        <w:pStyle w:val="afd"/>
      </w:pPr>
      <w:r>
        <w:t>[root@</w:t>
      </w:r>
      <w:r w:rsidR="002F1B9F">
        <w:t>kafka70</w:t>
      </w:r>
      <w:r>
        <w:t xml:space="preserve"> soft]#</w:t>
      </w:r>
      <w:r w:rsidRPr="00DA01F7">
        <w:t xml:space="preserve"> </w:t>
      </w:r>
      <w:bookmarkStart w:id="18" w:name="OLE_LINK11"/>
      <w:bookmarkStart w:id="19" w:name="OLE_LINK12"/>
      <w:r w:rsidRPr="007A0125">
        <w:rPr>
          <w:color w:val="FF0000"/>
        </w:rPr>
        <w:t>echo "1" &gt; /data/zookeeper/myid</w:t>
      </w:r>
      <w:bookmarkEnd w:id="18"/>
      <w:bookmarkEnd w:id="19"/>
    </w:p>
    <w:p w:rsidR="00114FB3" w:rsidRDefault="00114FB3" w:rsidP="000006EA">
      <w:pPr>
        <w:pStyle w:val="afd"/>
      </w:pPr>
      <w:r>
        <w:t>[root@</w:t>
      </w:r>
      <w:r w:rsidR="002F1B9F">
        <w:t>kafka70</w:t>
      </w:r>
      <w:r>
        <w:t xml:space="preserve"> soft]#</w:t>
      </w:r>
      <w:r w:rsidRPr="00DA01F7">
        <w:t xml:space="preserve"> </w:t>
      </w:r>
      <w:r w:rsidRPr="007A0125">
        <w:rPr>
          <w:color w:val="FF0000"/>
        </w:rPr>
        <w:t>ls -lh /data/zookeeper/</w:t>
      </w:r>
    </w:p>
    <w:p w:rsidR="00114FB3" w:rsidRDefault="00114FB3" w:rsidP="000006EA">
      <w:pPr>
        <w:pStyle w:val="afd"/>
      </w:pPr>
      <w:r>
        <w:t>total 4.0K</w:t>
      </w:r>
    </w:p>
    <w:p w:rsidR="00114FB3" w:rsidRDefault="00114FB3" w:rsidP="000006EA">
      <w:pPr>
        <w:pStyle w:val="afd"/>
      </w:pPr>
      <w:r>
        <w:t>-rw-r--r-- 1 root root 2 Mar 12 14:17 myid</w:t>
      </w:r>
    </w:p>
    <w:p w:rsidR="00DA01F7" w:rsidRDefault="00DA01F7" w:rsidP="000006EA">
      <w:pPr>
        <w:pStyle w:val="afd"/>
      </w:pPr>
      <w:r>
        <w:t>[root@</w:t>
      </w:r>
      <w:r w:rsidR="002F1B9F">
        <w:t>kafka70</w:t>
      </w:r>
      <w:r>
        <w:t xml:space="preserve"> soft]# </w:t>
      </w:r>
      <w:r w:rsidRPr="007A0125">
        <w:rPr>
          <w:color w:val="FF0000"/>
        </w:rPr>
        <w:t xml:space="preserve">cat /data/zookeeper/myid </w:t>
      </w:r>
    </w:p>
    <w:p w:rsidR="00DA01F7" w:rsidRPr="00BF6D56" w:rsidRDefault="00DA01F7" w:rsidP="000006EA">
      <w:pPr>
        <w:pStyle w:val="afd"/>
      </w:pPr>
      <w:r>
        <w:t>1</w:t>
      </w:r>
    </w:p>
    <w:p w:rsidR="00BF6D56" w:rsidRDefault="00DA01F7" w:rsidP="00DA01F7">
      <w:pPr>
        <w:pStyle w:val="3"/>
        <w:spacing w:before="163" w:after="163"/>
      </w:pPr>
      <w:bookmarkStart w:id="20" w:name="_Toc508793706"/>
      <w:r>
        <w:rPr>
          <w:rFonts w:hint="eastAsia"/>
        </w:rPr>
        <w:t>节点</w:t>
      </w:r>
      <w:r>
        <w:rPr>
          <w:rFonts w:hint="eastAsia"/>
        </w:rPr>
        <w:t>2</w:t>
      </w:r>
      <w:r>
        <w:rPr>
          <w:rFonts w:hint="eastAsia"/>
        </w:rPr>
        <w:t>的配置</w:t>
      </w:r>
      <w:bookmarkEnd w:id="20"/>
    </w:p>
    <w:p w:rsidR="002B04DE" w:rsidRDefault="009C38FB" w:rsidP="00DA01F7">
      <w:r>
        <w:t>配置</w:t>
      </w:r>
      <w:r>
        <w:t>java</w:t>
      </w:r>
      <w:r>
        <w:rPr>
          <w:rFonts w:hint="eastAsia"/>
        </w:rPr>
        <w:t xml:space="preserve">: </w:t>
      </w:r>
      <w:r w:rsidR="00DA01F7">
        <w:t>步骤和</w:t>
      </w:r>
      <w:r>
        <w:rPr>
          <w:rFonts w:hint="eastAsia"/>
        </w:rPr>
        <w:t>节点</w:t>
      </w:r>
      <w:r w:rsidR="00DA01F7">
        <w:rPr>
          <w:rFonts w:hint="eastAsia"/>
        </w:rPr>
        <w:t>1</w:t>
      </w:r>
      <w:r w:rsidR="00DA01F7">
        <w:rPr>
          <w:rFonts w:hint="eastAsia"/>
        </w:rPr>
        <w:t>一样</w:t>
      </w:r>
      <w:r w:rsidR="00DA01F7">
        <w:rPr>
          <w:rFonts w:hint="eastAsia"/>
        </w:rPr>
        <w:t>,</w:t>
      </w:r>
      <w:r w:rsidR="00DA01F7">
        <w:rPr>
          <w:rFonts w:hint="eastAsia"/>
        </w:rPr>
        <w:t>只是最后</w:t>
      </w:r>
      <w:r w:rsidR="00DA01F7">
        <w:rPr>
          <w:rFonts w:hint="eastAsia"/>
        </w:rPr>
        <w:t>my</w:t>
      </w:r>
      <w:r w:rsidR="00DA01F7">
        <w:t>id</w:t>
      </w:r>
      <w:r w:rsidR="00DA01F7">
        <w:t>不一样而已</w:t>
      </w:r>
    </w:p>
    <w:p w:rsidR="002B04DE" w:rsidRDefault="002B04DE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046AC6">
        <w:rPr>
          <w:color w:val="FF0000"/>
        </w:rPr>
        <w:t>cd /opt/soft</w:t>
      </w:r>
    </w:p>
    <w:p w:rsidR="002B04DE" w:rsidRPr="00046AC6" w:rsidRDefault="002B04DE" w:rsidP="000006EA">
      <w:pPr>
        <w:pStyle w:val="afd"/>
      </w:pPr>
      <w:r>
        <w:t>[root@</w:t>
      </w:r>
      <w:r w:rsidR="002F1B9F">
        <w:t>kafka71</w:t>
      </w:r>
      <w:r>
        <w:t xml:space="preserve"> soft]#</w:t>
      </w:r>
      <w:r w:rsidRPr="007A0125">
        <w:rPr>
          <w:color w:val="FF0000"/>
        </w:rPr>
        <w:t xml:space="preserve"> tar zxf jdk-8u151-linux-x64.tar.gz  -C /opt/</w:t>
      </w:r>
    </w:p>
    <w:p w:rsidR="002B04DE" w:rsidRDefault="002B04DE" w:rsidP="000006EA">
      <w:pPr>
        <w:pStyle w:val="afd"/>
      </w:pPr>
      <w:r>
        <w:t>[root@</w:t>
      </w:r>
      <w:r w:rsidR="002F1B9F">
        <w:t>kafka71</w:t>
      </w:r>
      <w:r>
        <w:t xml:space="preserve"> soft]#</w:t>
      </w:r>
      <w:r w:rsidRPr="007A0125">
        <w:rPr>
          <w:color w:val="FF0000"/>
        </w:rPr>
        <w:t xml:space="preserve"> ln -s /opt/jdk1.8.0_151/ /opt/jdk</w:t>
      </w:r>
    </w:p>
    <w:p w:rsidR="002B04DE" w:rsidRPr="007A0125" w:rsidRDefault="002B04DE" w:rsidP="000006EA">
      <w:pPr>
        <w:pStyle w:val="afd"/>
        <w:rPr>
          <w:color w:val="FF0000"/>
        </w:rPr>
      </w:pPr>
      <w:r>
        <w:t>[root@</w:t>
      </w:r>
      <w:r w:rsidR="002F1B9F">
        <w:t>kafka71</w:t>
      </w:r>
      <w:r>
        <w:t xml:space="preserve"> soft]#</w:t>
      </w:r>
      <w:r w:rsidRPr="007A0125">
        <w:rPr>
          <w:color w:val="FF0000"/>
        </w:rPr>
        <w:t xml:space="preserve"> sed -i.bak '$a export JAVA_HOME=/opt/jdk\nexport PATH=$JAVA_HOME/bin:$JAVA_HOME/jre/bin:$PATH\nexport CLASSPATH=.$CLASSPATH:$JAVA_HOME/lib:$JAVA_HOME/jre/lib:$JAVA_HOME/lib/tools.jar' /etc/profile</w:t>
      </w:r>
    </w:p>
    <w:p w:rsidR="002B04DE" w:rsidRDefault="002B04DE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046AC6">
        <w:rPr>
          <w:color w:val="FF0000"/>
        </w:rPr>
        <w:t>source /etc/profile</w:t>
      </w:r>
    </w:p>
    <w:p w:rsidR="002B04DE" w:rsidRDefault="002B04DE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046AC6">
        <w:rPr>
          <w:color w:val="FF0000"/>
        </w:rPr>
        <w:t>java -version</w:t>
      </w:r>
    </w:p>
    <w:p w:rsidR="002B04DE" w:rsidRDefault="002B04DE" w:rsidP="000006EA">
      <w:pPr>
        <w:pStyle w:val="afd"/>
      </w:pPr>
      <w:r>
        <w:t>java version "1.8.0_151"</w:t>
      </w:r>
    </w:p>
    <w:p w:rsidR="002B04DE" w:rsidRDefault="002B04DE" w:rsidP="000006EA">
      <w:pPr>
        <w:pStyle w:val="afd"/>
      </w:pPr>
      <w:r>
        <w:t>Java(TM) SE Runtime Environment (build 1.8.0_151-b12)</w:t>
      </w:r>
    </w:p>
    <w:p w:rsidR="00DA01F7" w:rsidRDefault="002B04DE" w:rsidP="000006EA">
      <w:pPr>
        <w:pStyle w:val="afd"/>
      </w:pPr>
      <w:r>
        <w:t>Java HotSpot(TM) 64-Bit Server VM (build 25.151-b12, mixed mode)</w:t>
      </w:r>
    </w:p>
    <w:p w:rsidR="002B04DE" w:rsidRDefault="00736E2B" w:rsidP="002B04DE">
      <w:r w:rsidRPr="00736E2B">
        <w:rPr>
          <w:rFonts w:hint="eastAsia"/>
        </w:rPr>
        <w:t>配置</w:t>
      </w:r>
      <w:r w:rsidRPr="00736E2B">
        <w:rPr>
          <w:rFonts w:hint="eastAsia"/>
        </w:rPr>
        <w:t>zookeeper</w:t>
      </w:r>
    </w:p>
    <w:p w:rsidR="00736E2B" w:rsidRDefault="00736E2B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EF4106">
        <w:rPr>
          <w:color w:val="FF0000"/>
        </w:rPr>
        <w:t>cd /opt/soft</w:t>
      </w:r>
    </w:p>
    <w:p w:rsidR="00736E2B" w:rsidRDefault="00736E2B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7A0125">
        <w:rPr>
          <w:color w:val="FF0000"/>
        </w:rPr>
        <w:t>tar zxf zookeeper-3.4.11.tar.gz -C /opt/</w:t>
      </w:r>
    </w:p>
    <w:p w:rsidR="00736E2B" w:rsidRPr="00EF4106" w:rsidRDefault="00736E2B" w:rsidP="000006EA">
      <w:pPr>
        <w:pStyle w:val="afd"/>
      </w:pPr>
      <w:r>
        <w:t>[root@</w:t>
      </w:r>
      <w:r w:rsidR="002F1B9F">
        <w:t>kafka71</w:t>
      </w:r>
      <w:r>
        <w:t xml:space="preserve"> soft]#</w:t>
      </w:r>
      <w:r w:rsidRPr="00EF4106">
        <w:t xml:space="preserve"> </w:t>
      </w:r>
      <w:r w:rsidRPr="007A0125">
        <w:rPr>
          <w:color w:val="FF0000"/>
        </w:rPr>
        <w:t>ln -s /opt/zookeeper-3.4.11/ /opt/zookeeper</w:t>
      </w:r>
    </w:p>
    <w:p w:rsidR="00736E2B" w:rsidRDefault="00736E2B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7A0125">
        <w:rPr>
          <w:color w:val="FF0000"/>
        </w:rPr>
        <w:t>mkdir -p /data/zookeeper</w:t>
      </w:r>
    </w:p>
    <w:p w:rsidR="00736E2B" w:rsidRPr="00EF4106" w:rsidRDefault="00EF4106" w:rsidP="000006EA">
      <w:pPr>
        <w:pStyle w:val="afd"/>
      </w:pPr>
      <w:r>
        <w:t>[root</w:t>
      </w:r>
      <w:r w:rsidR="00736E2B">
        <w:t>@</w:t>
      </w:r>
      <w:r w:rsidR="002F1B9F">
        <w:t>kafka71</w:t>
      </w:r>
      <w:r w:rsidR="00736E2B">
        <w:t xml:space="preserve"> soft]# </w:t>
      </w:r>
      <w:r w:rsidR="00736E2B" w:rsidRPr="007A0125">
        <w:rPr>
          <w:color w:val="FF0000"/>
        </w:rPr>
        <w:t>cp /opt/zookeeper/conf/zoo_sample.cfg /opt/zookeeper/conf/zoo.cfg</w:t>
      </w:r>
    </w:p>
    <w:p w:rsidR="00736E2B" w:rsidRPr="00EF4106" w:rsidRDefault="00736E2B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7A0125">
        <w:rPr>
          <w:color w:val="FF0000"/>
        </w:rPr>
        <w:t>vim /opt/zookeeper/conf/zoo.cfg</w:t>
      </w:r>
    </w:p>
    <w:p w:rsidR="00736E2B" w:rsidRPr="00EF4106" w:rsidRDefault="00736E2B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7A0125">
        <w:rPr>
          <w:color w:val="FF0000"/>
        </w:rPr>
        <w:t>grep "^[a-Z]" /opt/zookeeper/conf/zoo.cfg</w:t>
      </w:r>
    </w:p>
    <w:p w:rsidR="00736E2B" w:rsidRDefault="00736E2B" w:rsidP="000006EA">
      <w:pPr>
        <w:pStyle w:val="afd"/>
      </w:pPr>
      <w:r>
        <w:t>tickTime=2000</w:t>
      </w:r>
    </w:p>
    <w:p w:rsidR="00736E2B" w:rsidRDefault="00736E2B" w:rsidP="000006EA">
      <w:pPr>
        <w:pStyle w:val="afd"/>
      </w:pPr>
      <w:r>
        <w:t>initLimit=10</w:t>
      </w:r>
    </w:p>
    <w:p w:rsidR="00736E2B" w:rsidRDefault="00736E2B" w:rsidP="000006EA">
      <w:pPr>
        <w:pStyle w:val="afd"/>
      </w:pPr>
      <w:r>
        <w:t>syncLimit=5</w:t>
      </w:r>
    </w:p>
    <w:p w:rsidR="00736E2B" w:rsidRDefault="00736E2B" w:rsidP="000006EA">
      <w:pPr>
        <w:pStyle w:val="afd"/>
      </w:pPr>
      <w:r>
        <w:t>dataDir=/data/zookeeper</w:t>
      </w:r>
    </w:p>
    <w:p w:rsidR="00736E2B" w:rsidRDefault="00736E2B" w:rsidP="000006EA">
      <w:pPr>
        <w:pStyle w:val="afd"/>
      </w:pPr>
      <w:r>
        <w:t>clientPort=2181</w:t>
      </w:r>
    </w:p>
    <w:p w:rsidR="00736E2B" w:rsidRDefault="00736E2B" w:rsidP="000006EA">
      <w:pPr>
        <w:pStyle w:val="afd"/>
      </w:pPr>
      <w:r>
        <w:t>server.1=192.168.47.70:2888:3888</w:t>
      </w:r>
    </w:p>
    <w:p w:rsidR="00736E2B" w:rsidRDefault="00736E2B" w:rsidP="000006EA">
      <w:pPr>
        <w:pStyle w:val="afd"/>
      </w:pPr>
      <w:r>
        <w:t>server.</w:t>
      </w:r>
      <w:r w:rsidR="00F43E65">
        <w:t>2</w:t>
      </w:r>
      <w:r>
        <w:t>=192.168.47.71:2888:3888</w:t>
      </w:r>
    </w:p>
    <w:p w:rsidR="00736E2B" w:rsidRPr="00B406A9" w:rsidRDefault="00736E2B" w:rsidP="000006EA">
      <w:pPr>
        <w:pStyle w:val="afd"/>
      </w:pPr>
      <w:r>
        <w:t>server.</w:t>
      </w:r>
      <w:r w:rsidR="00F43E65">
        <w:t>3</w:t>
      </w:r>
      <w:r>
        <w:t>=192.168.47.72:2888:3888</w:t>
      </w:r>
    </w:p>
    <w:p w:rsidR="00736E2B" w:rsidRPr="007A0125" w:rsidRDefault="00736E2B" w:rsidP="000006EA">
      <w:pPr>
        <w:pStyle w:val="afd"/>
        <w:rPr>
          <w:color w:val="FF0000"/>
        </w:rPr>
      </w:pPr>
      <w:r>
        <w:lastRenderedPageBreak/>
        <w:t>[root@</w:t>
      </w:r>
      <w:r w:rsidR="002F1B9F">
        <w:t>kafka71</w:t>
      </w:r>
      <w:r>
        <w:t xml:space="preserve"> soft]#</w:t>
      </w:r>
      <w:r w:rsidRPr="00EF4106">
        <w:t xml:space="preserve"> </w:t>
      </w:r>
      <w:r w:rsidRPr="007A0125">
        <w:rPr>
          <w:color w:val="FF0000"/>
        </w:rPr>
        <w:t>echo "</w:t>
      </w:r>
      <w:r w:rsidR="00EF4106" w:rsidRPr="007A0125">
        <w:rPr>
          <w:color w:val="FF0000"/>
        </w:rPr>
        <w:t>2</w:t>
      </w:r>
      <w:r w:rsidRPr="007A0125">
        <w:rPr>
          <w:color w:val="FF0000"/>
        </w:rPr>
        <w:t>" &gt; /data/zookeeper/myid</w:t>
      </w:r>
    </w:p>
    <w:p w:rsidR="00EF4106" w:rsidRDefault="00EF4106" w:rsidP="000006EA">
      <w:pPr>
        <w:pStyle w:val="afd"/>
      </w:pPr>
      <w:r>
        <w:t>[root@</w:t>
      </w:r>
      <w:r w:rsidR="002F1B9F">
        <w:t>kafka71</w:t>
      </w:r>
      <w:r>
        <w:t xml:space="preserve"> soft]#</w:t>
      </w:r>
      <w:r w:rsidRPr="007A0125">
        <w:rPr>
          <w:color w:val="FF0000"/>
        </w:rPr>
        <w:t xml:space="preserve"> cat /data/zookeeper/myid </w:t>
      </w:r>
    </w:p>
    <w:p w:rsidR="00EF4106" w:rsidRDefault="00EF4106" w:rsidP="000006EA">
      <w:pPr>
        <w:pStyle w:val="afd"/>
      </w:pPr>
      <w:r>
        <w:t>2</w:t>
      </w:r>
    </w:p>
    <w:p w:rsidR="00AB4628" w:rsidRDefault="00AB4628" w:rsidP="000006EA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AB4628">
        <w:rPr>
          <w:color w:val="FF0000"/>
        </w:rPr>
        <w:t>tree -L 1 /opt/</w:t>
      </w:r>
    </w:p>
    <w:p w:rsidR="00AB4628" w:rsidRDefault="00AB4628" w:rsidP="000006EA">
      <w:pPr>
        <w:pStyle w:val="afd"/>
      </w:pPr>
      <w:r>
        <w:t>/opt/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jdk -&gt; /opt/jdk1.8.0_151/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jdk1.8.0_151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soft</w:t>
      </w:r>
    </w:p>
    <w:p w:rsidR="00AB4628" w:rsidRDefault="00AB4628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zookeeper -&gt; /opt/zookeeper-3.4.11/</w:t>
      </w:r>
    </w:p>
    <w:p w:rsidR="00AB4628" w:rsidRPr="00736E2B" w:rsidRDefault="00AB4628" w:rsidP="000006EA">
      <w:pPr>
        <w:pStyle w:val="afd"/>
      </w:pPr>
      <w:r>
        <w:rPr>
          <w:rFonts w:hint="eastAsia"/>
        </w:rPr>
        <w:t>└──</w:t>
      </w:r>
      <w:r>
        <w:rPr>
          <w:rFonts w:hint="eastAsia"/>
        </w:rPr>
        <w:t xml:space="preserve"> zookeeper-3.4.11</w:t>
      </w:r>
    </w:p>
    <w:p w:rsidR="00BF6D56" w:rsidRDefault="009C38FB" w:rsidP="009C38FB">
      <w:pPr>
        <w:pStyle w:val="3"/>
        <w:spacing w:before="163" w:after="163"/>
      </w:pPr>
      <w:bookmarkStart w:id="21" w:name="_Toc508793707"/>
      <w:r>
        <w:t>节点</w:t>
      </w:r>
      <w:r>
        <w:rPr>
          <w:rFonts w:hint="eastAsia"/>
        </w:rPr>
        <w:t>3</w:t>
      </w:r>
      <w:r>
        <w:rPr>
          <w:rFonts w:hint="eastAsia"/>
        </w:rPr>
        <w:t>的配置</w:t>
      </w:r>
      <w:bookmarkEnd w:id="21"/>
    </w:p>
    <w:p w:rsidR="009C38FB" w:rsidRPr="009C38FB" w:rsidRDefault="009C38FB" w:rsidP="009C38FB">
      <w:r>
        <w:t>配置</w:t>
      </w:r>
      <w:r>
        <w:t>java</w:t>
      </w:r>
    </w:p>
    <w:p w:rsidR="00041104" w:rsidRPr="00041104" w:rsidRDefault="00041104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soft]# </w:t>
      </w:r>
      <w:r w:rsidRPr="00041104">
        <w:rPr>
          <w:color w:val="FF0000"/>
        </w:rPr>
        <w:t>cd /opt/soft</w:t>
      </w:r>
    </w:p>
    <w:p w:rsid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tar zxf jdk-8u151-linux-x64.tar.gz  -C /opt/</w:t>
      </w:r>
    </w:p>
    <w:p w:rsidR="00041104" w:rsidRP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</w:t>
      </w:r>
      <w:r w:rsidRPr="00041104">
        <w:t xml:space="preserve"> </w:t>
      </w:r>
      <w:r w:rsidRPr="007A0125">
        <w:rPr>
          <w:color w:val="FF0000"/>
        </w:rPr>
        <w:t>ln -s /opt/jdk1.8.0_151/ /opt/jdk</w:t>
      </w:r>
    </w:p>
    <w:p w:rsidR="00041104" w:rsidRP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sed -i.bak '$a export JAVA_HOME=/opt/jdk\nexport PATH=$JAVA_HOME/bin:$JAVA_HOME/jre/bin:$PATH\nexport CLASSPATH=.$CLASSPATH:$JAVA_HOME/lib:$JAVA_HOME/jre/lib:$JAVA_HOME/lib/tools.jar' /etc/profile</w:t>
      </w:r>
    </w:p>
    <w:p w:rsidR="00041104" w:rsidRPr="00041104" w:rsidRDefault="00041104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soft]# </w:t>
      </w:r>
      <w:r w:rsidRPr="00041104">
        <w:rPr>
          <w:color w:val="FF0000"/>
        </w:rPr>
        <w:t>vim /etc/profile</w:t>
      </w:r>
    </w:p>
    <w:p w:rsidR="00041104" w:rsidRPr="00041104" w:rsidRDefault="00041104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soft]# </w:t>
      </w:r>
      <w:r w:rsidRPr="00041104">
        <w:rPr>
          <w:color w:val="FF0000"/>
        </w:rPr>
        <w:t>source /etc/profile</w:t>
      </w:r>
    </w:p>
    <w:p w:rsidR="00041104" w:rsidRPr="00041104" w:rsidRDefault="00041104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soft]#</w:t>
      </w:r>
      <w:r w:rsidRPr="00041104">
        <w:rPr>
          <w:color w:val="FF0000"/>
        </w:rPr>
        <w:t xml:space="preserve"> java -version</w:t>
      </w:r>
    </w:p>
    <w:p w:rsidR="00041104" w:rsidRDefault="00041104" w:rsidP="000006EA">
      <w:pPr>
        <w:pStyle w:val="afd"/>
      </w:pPr>
      <w:r>
        <w:t>java version "1.8.0_151"</w:t>
      </w:r>
    </w:p>
    <w:p w:rsidR="00041104" w:rsidRDefault="00041104" w:rsidP="000006EA">
      <w:pPr>
        <w:pStyle w:val="afd"/>
      </w:pPr>
      <w:r>
        <w:t>Java(TM) SE Runtime Environment (build 1.8.0_151-b12)</w:t>
      </w:r>
    </w:p>
    <w:p w:rsidR="00041104" w:rsidRDefault="00041104" w:rsidP="000006EA">
      <w:pPr>
        <w:pStyle w:val="afd"/>
      </w:pPr>
      <w:r>
        <w:t>Java HotSpot(TM) 64-Bit Server VM (build 25.151-b12, mixed mode)</w:t>
      </w:r>
    </w:p>
    <w:p w:rsidR="00041104" w:rsidRDefault="00041104" w:rsidP="00041104">
      <w:r>
        <w:rPr>
          <w:rFonts w:hint="eastAsia"/>
        </w:rPr>
        <w:t>配置</w:t>
      </w:r>
      <w:r>
        <w:rPr>
          <w:rFonts w:hint="eastAsia"/>
        </w:rPr>
        <w:t>zookeeper</w:t>
      </w:r>
    </w:p>
    <w:p w:rsidR="00041104" w:rsidRPr="00041104" w:rsidRDefault="00041104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soft]#</w:t>
      </w:r>
      <w:r w:rsidRPr="00041104">
        <w:rPr>
          <w:color w:val="FF0000"/>
        </w:rPr>
        <w:t xml:space="preserve"> cd /opt/soft</w:t>
      </w:r>
    </w:p>
    <w:p w:rsid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tar zxf zookeeper-3.4.11.tar.gz -C /opt/</w:t>
      </w:r>
    </w:p>
    <w:p w:rsidR="00041104" w:rsidRP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</w:t>
      </w:r>
      <w:r w:rsidRPr="00041104">
        <w:t xml:space="preserve"> </w:t>
      </w:r>
      <w:r w:rsidRPr="007A0125">
        <w:rPr>
          <w:color w:val="FF0000"/>
        </w:rPr>
        <w:t>ln -s /opt/zookeeper-3.4.11/ /opt/zookeeper</w:t>
      </w:r>
    </w:p>
    <w:p w:rsid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</w:t>
      </w:r>
      <w:r w:rsidRPr="00041104">
        <w:t xml:space="preserve"> </w:t>
      </w:r>
      <w:r w:rsidRPr="007A0125">
        <w:rPr>
          <w:color w:val="FF0000"/>
        </w:rPr>
        <w:t>mkdir -p /data/zookeeper</w:t>
      </w:r>
    </w:p>
    <w:p w:rsidR="00041104" w:rsidRP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cp /opt/zookeeper/conf/zoo_sample.cfg /opt/zookeeper/conf/zoo.cfg</w:t>
      </w:r>
    </w:p>
    <w:p w:rsid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vim /opt/zookeeper/conf/zoo.cfg</w:t>
      </w:r>
    </w:p>
    <w:p w:rsidR="00041104" w:rsidRP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grep "^[a-Z]" /opt/zookeeper/conf/zoo.cfg</w:t>
      </w:r>
    </w:p>
    <w:p w:rsidR="00041104" w:rsidRDefault="00041104" w:rsidP="000006EA">
      <w:pPr>
        <w:pStyle w:val="afd"/>
      </w:pPr>
      <w:r>
        <w:t>tickTime=2000</w:t>
      </w:r>
    </w:p>
    <w:p w:rsidR="00041104" w:rsidRDefault="00041104" w:rsidP="000006EA">
      <w:pPr>
        <w:pStyle w:val="afd"/>
      </w:pPr>
      <w:r>
        <w:t>initLimit=10</w:t>
      </w:r>
    </w:p>
    <w:p w:rsidR="00041104" w:rsidRDefault="00041104" w:rsidP="000006EA">
      <w:pPr>
        <w:pStyle w:val="afd"/>
      </w:pPr>
      <w:r>
        <w:t>syncLimit=5</w:t>
      </w:r>
    </w:p>
    <w:p w:rsidR="00041104" w:rsidRDefault="00041104" w:rsidP="000006EA">
      <w:pPr>
        <w:pStyle w:val="afd"/>
      </w:pPr>
      <w:r>
        <w:t>dataDir=/tmp/zookeeper</w:t>
      </w:r>
    </w:p>
    <w:p w:rsidR="00041104" w:rsidRDefault="00041104" w:rsidP="000006EA">
      <w:pPr>
        <w:pStyle w:val="afd"/>
      </w:pPr>
      <w:r>
        <w:t>clientPort=2181</w:t>
      </w:r>
    </w:p>
    <w:p w:rsidR="00041104" w:rsidRDefault="00041104" w:rsidP="000006EA">
      <w:pPr>
        <w:pStyle w:val="afd"/>
      </w:pPr>
      <w:r>
        <w:t>server.1=192.168.47.70:2888:3888</w:t>
      </w:r>
    </w:p>
    <w:p w:rsidR="00041104" w:rsidRDefault="00041104" w:rsidP="000006EA">
      <w:pPr>
        <w:pStyle w:val="afd"/>
      </w:pPr>
      <w:r>
        <w:lastRenderedPageBreak/>
        <w:t>server.</w:t>
      </w:r>
      <w:r w:rsidR="00F43E65">
        <w:t>2</w:t>
      </w:r>
      <w:r>
        <w:t>=192.168.47.71:2888:3888</w:t>
      </w:r>
    </w:p>
    <w:p w:rsidR="00041104" w:rsidRDefault="00041104" w:rsidP="000006EA">
      <w:pPr>
        <w:pStyle w:val="afd"/>
      </w:pPr>
      <w:r>
        <w:t>server.</w:t>
      </w:r>
      <w:r w:rsidR="00F43E65">
        <w:t>3</w:t>
      </w:r>
      <w:r>
        <w:t>=192.168.47.72:2888:3888</w:t>
      </w:r>
    </w:p>
    <w:p w:rsidR="00041104" w:rsidRP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echo "3" &gt; /data/zookeeper/myid</w:t>
      </w:r>
    </w:p>
    <w:p w:rsidR="00041104" w:rsidRDefault="00041104" w:rsidP="000006EA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7A0125">
        <w:rPr>
          <w:color w:val="FF0000"/>
        </w:rPr>
        <w:t>cat /data/zookeeper/myid</w:t>
      </w:r>
    </w:p>
    <w:p w:rsidR="00041104" w:rsidRDefault="00041104" w:rsidP="000006EA">
      <w:pPr>
        <w:pStyle w:val="afd"/>
      </w:pPr>
      <w:r>
        <w:t>3</w:t>
      </w:r>
    </w:p>
    <w:p w:rsidR="00041104" w:rsidRPr="00041104" w:rsidRDefault="00041104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soft]#</w:t>
      </w:r>
      <w:r w:rsidRPr="00041104">
        <w:rPr>
          <w:color w:val="FF0000"/>
        </w:rPr>
        <w:t xml:space="preserve"> tree -L 1 /opt/</w:t>
      </w:r>
    </w:p>
    <w:p w:rsidR="00041104" w:rsidRDefault="00041104" w:rsidP="000006EA">
      <w:pPr>
        <w:pStyle w:val="afd"/>
      </w:pPr>
      <w:r>
        <w:t>/opt/</w:t>
      </w:r>
    </w:p>
    <w:p w:rsidR="00041104" w:rsidRDefault="00041104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jdk -&gt; /opt/jdk1.8.0_151/</w:t>
      </w:r>
    </w:p>
    <w:p w:rsidR="00041104" w:rsidRDefault="00041104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jdk1.8.0_151</w:t>
      </w:r>
    </w:p>
    <w:p w:rsidR="00041104" w:rsidRDefault="00041104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soft</w:t>
      </w:r>
    </w:p>
    <w:p w:rsidR="00041104" w:rsidRDefault="00041104" w:rsidP="000006EA">
      <w:pPr>
        <w:pStyle w:val="afd"/>
      </w:pPr>
      <w:r>
        <w:rPr>
          <w:rFonts w:hint="eastAsia"/>
        </w:rPr>
        <w:t>├──</w:t>
      </w:r>
      <w:r>
        <w:rPr>
          <w:rFonts w:hint="eastAsia"/>
        </w:rPr>
        <w:t xml:space="preserve"> zookeeper -&gt; /opt/zookeeper-3.4.11/</w:t>
      </w:r>
    </w:p>
    <w:p w:rsidR="00041104" w:rsidRDefault="00041104" w:rsidP="000006EA">
      <w:pPr>
        <w:pStyle w:val="afd"/>
      </w:pPr>
      <w:r>
        <w:rPr>
          <w:rFonts w:hint="eastAsia"/>
        </w:rPr>
        <w:t>└──</w:t>
      </w:r>
      <w:r>
        <w:rPr>
          <w:rFonts w:hint="eastAsia"/>
        </w:rPr>
        <w:t xml:space="preserve"> zookeeper-3.4.11</w:t>
      </w:r>
    </w:p>
    <w:p w:rsidR="00BF6D56" w:rsidRDefault="005A3F03" w:rsidP="005A3F03">
      <w:pPr>
        <w:pStyle w:val="3"/>
        <w:spacing w:before="163" w:after="163"/>
      </w:pPr>
      <w:bookmarkStart w:id="22" w:name="_Toc508793708"/>
      <w:r>
        <w:t>各节点启动</w:t>
      </w:r>
      <w:r>
        <w:t>zookeeper</w:t>
      </w:r>
      <w:bookmarkEnd w:id="22"/>
    </w:p>
    <w:p w:rsidR="00E807A0" w:rsidRPr="00E807A0" w:rsidRDefault="00E807A0" w:rsidP="00E807A0">
      <w:r>
        <w:rPr>
          <w:rFonts w:hint="eastAsia"/>
        </w:rPr>
        <w:t>节点</w:t>
      </w:r>
      <w:r>
        <w:rPr>
          <w:rFonts w:hint="eastAsia"/>
        </w:rPr>
        <w:t>1</w:t>
      </w:r>
    </w:p>
    <w:p w:rsidR="00E807A0" w:rsidRDefault="00E807A0" w:rsidP="000006EA">
      <w:pPr>
        <w:pStyle w:val="afd"/>
      </w:pPr>
      <w:r>
        <w:t>[root@</w:t>
      </w:r>
      <w:r w:rsidR="002F1B9F">
        <w:t>kafka70</w:t>
      </w:r>
      <w:r>
        <w:t xml:space="preserve"> ~]# </w:t>
      </w:r>
      <w:bookmarkStart w:id="23" w:name="OLE_LINK13"/>
      <w:bookmarkStart w:id="24" w:name="OLE_LINK14"/>
      <w:r w:rsidRPr="007A0125">
        <w:rPr>
          <w:color w:val="FF0000"/>
        </w:rPr>
        <w:t>/opt/zookeeper/bin/zkServer.sh start</w:t>
      </w:r>
      <w:bookmarkEnd w:id="23"/>
      <w:bookmarkEnd w:id="24"/>
    </w:p>
    <w:p w:rsidR="00E807A0" w:rsidRDefault="00E807A0" w:rsidP="000006EA">
      <w:pPr>
        <w:pStyle w:val="afd"/>
      </w:pPr>
      <w:r>
        <w:t>ZooKeeper JMX enabled by default</w:t>
      </w:r>
    </w:p>
    <w:p w:rsidR="00E807A0" w:rsidRDefault="00E807A0" w:rsidP="000006EA">
      <w:pPr>
        <w:pStyle w:val="afd"/>
      </w:pPr>
      <w:r>
        <w:t>Using config: /opt/zookeeper/bin/../conf/zoo.cfg</w:t>
      </w:r>
    </w:p>
    <w:p w:rsidR="005A3F03" w:rsidRDefault="00E807A0" w:rsidP="000006EA">
      <w:pPr>
        <w:pStyle w:val="afd"/>
      </w:pPr>
      <w:r>
        <w:t>Starting zookeeper ... STARTED</w:t>
      </w:r>
    </w:p>
    <w:p w:rsidR="00E807A0" w:rsidRDefault="00E807A0" w:rsidP="00E807A0">
      <w:r>
        <w:rPr>
          <w:rFonts w:hint="eastAsia"/>
        </w:rPr>
        <w:t>节点</w:t>
      </w:r>
      <w:r>
        <w:rPr>
          <w:rFonts w:hint="eastAsia"/>
        </w:rPr>
        <w:t>2</w:t>
      </w:r>
    </w:p>
    <w:p w:rsidR="00E807A0" w:rsidRPr="007A0125" w:rsidRDefault="00E807A0" w:rsidP="000006EA">
      <w:pPr>
        <w:pStyle w:val="afd"/>
        <w:rPr>
          <w:color w:val="FF0000"/>
        </w:rPr>
      </w:pPr>
      <w:r>
        <w:t>[root@</w:t>
      </w:r>
      <w:r w:rsidR="002F1B9F">
        <w:t>kafka71</w:t>
      </w:r>
      <w:r>
        <w:t xml:space="preserve"> soft]# </w:t>
      </w:r>
      <w:r w:rsidRPr="007A0125">
        <w:rPr>
          <w:color w:val="FF0000"/>
        </w:rPr>
        <w:t>/opt/zookeeper/bin/zkServer.sh start</w:t>
      </w:r>
    </w:p>
    <w:p w:rsidR="00E807A0" w:rsidRDefault="00E807A0" w:rsidP="000006EA">
      <w:pPr>
        <w:pStyle w:val="afd"/>
      </w:pPr>
      <w:r>
        <w:t>ZooKeeper JMX enabled by default</w:t>
      </w:r>
    </w:p>
    <w:p w:rsidR="00E807A0" w:rsidRDefault="00E807A0" w:rsidP="000006EA">
      <w:pPr>
        <w:pStyle w:val="afd"/>
      </w:pPr>
      <w:r>
        <w:t>Using config: /opt/zookeeper/bin/../conf/zoo.cfg</w:t>
      </w:r>
    </w:p>
    <w:p w:rsidR="00E807A0" w:rsidRPr="005A3F03" w:rsidRDefault="00E807A0" w:rsidP="000006EA">
      <w:pPr>
        <w:pStyle w:val="afd"/>
      </w:pPr>
      <w:r>
        <w:t>Starting zookeeper ... STARTED</w:t>
      </w:r>
    </w:p>
    <w:p w:rsidR="00BF6D56" w:rsidRDefault="00E807A0" w:rsidP="00BF6D56">
      <w:r>
        <w:t>节点</w:t>
      </w:r>
      <w:r>
        <w:rPr>
          <w:rFonts w:hint="eastAsia"/>
        </w:rPr>
        <w:t>3</w:t>
      </w:r>
    </w:p>
    <w:p w:rsidR="00E807A0" w:rsidRPr="007A0125" w:rsidRDefault="00E807A0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~]#</w:t>
      </w:r>
      <w:r w:rsidRPr="007A0125">
        <w:rPr>
          <w:color w:val="FF0000"/>
        </w:rPr>
        <w:t xml:space="preserve"> /opt/zookeeper/bin/zkServer.sh start</w:t>
      </w:r>
    </w:p>
    <w:p w:rsidR="00E807A0" w:rsidRDefault="00E807A0" w:rsidP="000006EA">
      <w:pPr>
        <w:pStyle w:val="afd"/>
      </w:pPr>
      <w:r>
        <w:t>ZooKeeper JMX enabled by default</w:t>
      </w:r>
    </w:p>
    <w:p w:rsidR="00E807A0" w:rsidRDefault="00E807A0" w:rsidP="000006EA">
      <w:pPr>
        <w:pStyle w:val="afd"/>
      </w:pPr>
      <w:r>
        <w:t>Using config: /opt/zookeeper/bin/../conf/zoo.cfg</w:t>
      </w:r>
    </w:p>
    <w:p w:rsidR="00E807A0" w:rsidRDefault="00E807A0" w:rsidP="000006EA">
      <w:pPr>
        <w:pStyle w:val="afd"/>
      </w:pPr>
      <w:r>
        <w:t>Starting zookeeper ... STARTED</w:t>
      </w:r>
    </w:p>
    <w:p w:rsidR="00E807A0" w:rsidRDefault="00E807A0" w:rsidP="00E807A0">
      <w:pPr>
        <w:pStyle w:val="3"/>
        <w:spacing w:before="163" w:after="163"/>
      </w:pPr>
      <w:bookmarkStart w:id="25" w:name="_Toc508793709"/>
      <w:r>
        <w:t>查看各节点的</w:t>
      </w:r>
      <w:r>
        <w:t>zookeeper</w:t>
      </w:r>
      <w:r>
        <w:t>状态</w:t>
      </w:r>
      <w:bookmarkEnd w:id="25"/>
    </w:p>
    <w:p w:rsidR="00A77A8D" w:rsidRPr="00A77A8D" w:rsidRDefault="00A77A8D" w:rsidP="00A77A8D">
      <w:r>
        <w:t>节点</w:t>
      </w:r>
      <w:r>
        <w:rPr>
          <w:rFonts w:hint="eastAsia"/>
        </w:rPr>
        <w:t>1</w:t>
      </w:r>
    </w:p>
    <w:p w:rsidR="00F43E65" w:rsidRPr="007A0125" w:rsidRDefault="00F43E65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</w:t>
      </w:r>
      <w:r w:rsidRPr="007A0125">
        <w:rPr>
          <w:color w:val="FF0000"/>
        </w:rPr>
        <w:t xml:space="preserve"> </w:t>
      </w:r>
      <w:bookmarkStart w:id="26" w:name="OLE_LINK43"/>
      <w:bookmarkStart w:id="27" w:name="OLE_LINK44"/>
      <w:r w:rsidR="007A60B5" w:rsidRPr="007A0125">
        <w:rPr>
          <w:color w:val="FF0000"/>
        </w:rPr>
        <w:t>/opt/zookeeper/bin/zkServer.sh sta</w:t>
      </w:r>
      <w:bookmarkEnd w:id="26"/>
      <w:bookmarkEnd w:id="27"/>
      <w:r w:rsidR="001A061D">
        <w:rPr>
          <w:color w:val="FF0000"/>
        </w:rPr>
        <w:t>tus</w:t>
      </w:r>
      <w:bookmarkStart w:id="28" w:name="_GoBack"/>
      <w:bookmarkEnd w:id="28"/>
    </w:p>
    <w:p w:rsidR="00F43E65" w:rsidRDefault="00F43E65" w:rsidP="000006EA">
      <w:pPr>
        <w:pStyle w:val="afd"/>
      </w:pPr>
      <w:r>
        <w:t>ZooKeeper JMX enabled by default</w:t>
      </w:r>
    </w:p>
    <w:p w:rsidR="00F43E65" w:rsidRDefault="00F43E65" w:rsidP="000006EA">
      <w:pPr>
        <w:pStyle w:val="afd"/>
      </w:pPr>
      <w:r>
        <w:t>Using config: /opt/zookeeper/bin/../conf/zoo.cfg</w:t>
      </w:r>
    </w:p>
    <w:p w:rsidR="00E807A0" w:rsidRDefault="00F43E65" w:rsidP="000006EA">
      <w:pPr>
        <w:pStyle w:val="afd"/>
      </w:pPr>
      <w:r>
        <w:t>Mode: follower</w:t>
      </w:r>
    </w:p>
    <w:p w:rsidR="00A77A8D" w:rsidRDefault="00A77A8D" w:rsidP="00A77A8D"/>
    <w:p w:rsidR="00A77A8D" w:rsidRDefault="00A77A8D" w:rsidP="00A77A8D">
      <w:r>
        <w:t>节点</w:t>
      </w:r>
      <w:r>
        <w:rPr>
          <w:rFonts w:hint="eastAsia"/>
        </w:rPr>
        <w:t>2</w:t>
      </w:r>
    </w:p>
    <w:p w:rsidR="00A77A8D" w:rsidRPr="007A0125" w:rsidRDefault="00A77A8D" w:rsidP="000006EA">
      <w:pPr>
        <w:pStyle w:val="afd"/>
        <w:rPr>
          <w:color w:val="FF0000"/>
        </w:rPr>
      </w:pPr>
      <w:r>
        <w:lastRenderedPageBreak/>
        <w:t>[root@</w:t>
      </w:r>
      <w:r w:rsidR="002F1B9F">
        <w:t>kafka71</w:t>
      </w:r>
      <w:r>
        <w:t xml:space="preserve"> soft]#</w:t>
      </w:r>
      <w:r w:rsidRPr="007A0125">
        <w:rPr>
          <w:color w:val="FF0000"/>
        </w:rPr>
        <w:t xml:space="preserve"> /opt/zookeeper/bin/zkServer.sh status</w:t>
      </w:r>
    </w:p>
    <w:p w:rsidR="00A77A8D" w:rsidRDefault="00A77A8D" w:rsidP="000006EA">
      <w:pPr>
        <w:pStyle w:val="afd"/>
      </w:pPr>
      <w:r>
        <w:t>ZooKeeper JMX enabled by default</w:t>
      </w:r>
    </w:p>
    <w:p w:rsidR="00A77A8D" w:rsidRDefault="00A77A8D" w:rsidP="000006EA">
      <w:pPr>
        <w:pStyle w:val="afd"/>
      </w:pPr>
      <w:r>
        <w:t>Using config: /opt/zookeeper/bin/../conf/zoo.cfg</w:t>
      </w:r>
    </w:p>
    <w:p w:rsidR="00A77A8D" w:rsidRDefault="00A77A8D" w:rsidP="000006EA">
      <w:pPr>
        <w:pStyle w:val="afd"/>
      </w:pPr>
      <w:r>
        <w:t>Mode: leader</w:t>
      </w:r>
    </w:p>
    <w:p w:rsidR="00A77A8D" w:rsidRDefault="00A77A8D" w:rsidP="00A77A8D">
      <w:r>
        <w:rPr>
          <w:rFonts w:hint="eastAsia"/>
        </w:rPr>
        <w:t>节点</w:t>
      </w:r>
      <w:r>
        <w:rPr>
          <w:rFonts w:hint="eastAsia"/>
        </w:rPr>
        <w:t>3</w:t>
      </w:r>
    </w:p>
    <w:p w:rsidR="00A77A8D" w:rsidRPr="007A0125" w:rsidRDefault="00A77A8D" w:rsidP="000006EA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~]#</w:t>
      </w:r>
      <w:r w:rsidRPr="00A77A8D">
        <w:t xml:space="preserve"> </w:t>
      </w:r>
      <w:r w:rsidRPr="007A0125">
        <w:rPr>
          <w:color w:val="FF0000"/>
        </w:rPr>
        <w:t>/opt/zookeeper/bin/zkServer.sh status</w:t>
      </w:r>
    </w:p>
    <w:p w:rsidR="00A77A8D" w:rsidRDefault="00A77A8D" w:rsidP="000006EA">
      <w:pPr>
        <w:pStyle w:val="afd"/>
      </w:pPr>
      <w:r>
        <w:t>ZooKeeper JMX enabled by default</w:t>
      </w:r>
    </w:p>
    <w:p w:rsidR="00A77A8D" w:rsidRDefault="00A77A8D" w:rsidP="000006EA">
      <w:pPr>
        <w:pStyle w:val="afd"/>
      </w:pPr>
      <w:r>
        <w:t>Using config: /opt/zookeeper/bin/../conf/zoo.cfg</w:t>
      </w:r>
    </w:p>
    <w:p w:rsidR="00A77A8D" w:rsidRPr="00E807A0" w:rsidRDefault="00A77A8D" w:rsidP="000006EA">
      <w:pPr>
        <w:pStyle w:val="afd"/>
      </w:pPr>
      <w:r>
        <w:t>Mode: follower</w:t>
      </w:r>
    </w:p>
    <w:p w:rsidR="00BF6D56" w:rsidRPr="00E43674" w:rsidRDefault="00E807A0" w:rsidP="00E43674">
      <w:pPr>
        <w:widowControl/>
        <w:spacing w:line="240" w:lineRule="auto"/>
        <w:rPr>
          <w:rFonts w:ascii="微软雅黑" w:eastAsiaTheme="minorEastAsia" w:hAnsi="微软雅黑"/>
          <w:sz w:val="21"/>
          <w:szCs w:val="30"/>
        </w:rPr>
      </w:pPr>
      <w:r>
        <w:br w:type="page"/>
      </w:r>
    </w:p>
    <w:p w:rsidR="00FA157D" w:rsidRPr="00BF6D56" w:rsidRDefault="00BF6D56" w:rsidP="00BF6D56">
      <w:pPr>
        <w:tabs>
          <w:tab w:val="left" w:pos="3179"/>
        </w:tabs>
      </w:pPr>
      <w:r>
        <w:lastRenderedPageBreak/>
        <w:tab/>
      </w:r>
    </w:p>
    <w:p w:rsidR="008C01F6" w:rsidRDefault="008C01F6">
      <w:pPr>
        <w:pStyle w:val="3"/>
        <w:spacing w:before="163" w:after="163"/>
      </w:pPr>
      <w:bookmarkStart w:id="29" w:name="_Toc508793710"/>
      <w:r>
        <w:t>zookeeper</w:t>
      </w:r>
      <w:r w:rsidR="00E43674">
        <w:t>简单</w:t>
      </w:r>
      <w:r>
        <w:t>操作命令</w:t>
      </w:r>
      <w:bookmarkEnd w:id="29"/>
    </w:p>
    <w:p w:rsidR="008C01F6" w:rsidRDefault="00E22E94" w:rsidP="008C01F6">
      <w:r>
        <w:rPr>
          <w:rFonts w:hint="eastAsia"/>
        </w:rPr>
        <w:t>连接到任意节点生成数据</w:t>
      </w:r>
      <w:r>
        <w:rPr>
          <w:rFonts w:hint="eastAsia"/>
        </w:rPr>
        <w:t>:</w:t>
      </w:r>
    </w:p>
    <w:p w:rsidR="00E22E94" w:rsidRDefault="00E22E94" w:rsidP="008C01F6">
      <w:r>
        <w:t>我们在节点</w:t>
      </w:r>
      <w:r>
        <w:rPr>
          <w:rFonts w:hint="eastAsia"/>
        </w:rPr>
        <w:t>1</w:t>
      </w:r>
      <w:r>
        <w:rPr>
          <w:rFonts w:hint="eastAsia"/>
        </w:rPr>
        <w:t>生成数据</w:t>
      </w:r>
      <w:r>
        <w:rPr>
          <w:rFonts w:hint="eastAsia"/>
        </w:rPr>
        <w:t>,</w:t>
      </w:r>
      <w:r>
        <w:rPr>
          <w:rFonts w:hint="eastAsia"/>
        </w:rPr>
        <w:t>然后在其他节点验证数据</w:t>
      </w:r>
      <w:bookmarkStart w:id="30" w:name="OLE_LINK15"/>
      <w:bookmarkStart w:id="31" w:name="OLE_LINK16"/>
    </w:p>
    <w:p w:rsidR="000006EA" w:rsidRDefault="006F100C" w:rsidP="000006EA">
      <w:pPr>
        <w:pStyle w:val="afd"/>
      </w:pPr>
      <w:r w:rsidRPr="006F100C">
        <w:t>[root@</w:t>
      </w:r>
      <w:r w:rsidR="002F1B9F">
        <w:t>kafka70</w:t>
      </w:r>
      <w:r w:rsidRPr="006F100C">
        <w:t xml:space="preserve"> ~]#</w:t>
      </w:r>
      <w:bookmarkEnd w:id="30"/>
      <w:bookmarkEnd w:id="31"/>
      <w:r w:rsidRPr="000006EA">
        <w:rPr>
          <w:color w:val="FF0000"/>
        </w:rPr>
        <w:t xml:space="preserve"> </w:t>
      </w:r>
      <w:bookmarkStart w:id="32" w:name="OLE_LINK17"/>
      <w:bookmarkStart w:id="33" w:name="OLE_LINK18"/>
      <w:r w:rsidRPr="000006EA">
        <w:rPr>
          <w:color w:val="FF0000"/>
        </w:rPr>
        <w:t>/opt/zookeeper/bin/zkCli.sh -server 192.168.47.70:2181</w:t>
      </w:r>
      <w:bookmarkEnd w:id="32"/>
      <w:bookmarkEnd w:id="33"/>
    </w:p>
    <w:p w:rsidR="00E22E94" w:rsidRPr="000006EA" w:rsidRDefault="006F100C" w:rsidP="000006EA">
      <w:pPr>
        <w:pStyle w:val="afd"/>
      </w:pPr>
      <w:r w:rsidRPr="000006EA">
        <w:t>Connecting to 192.168.47.70:2181</w:t>
      </w:r>
    </w:p>
    <w:p w:rsidR="006F100C" w:rsidRDefault="006F100C" w:rsidP="000006EA">
      <w:pPr>
        <w:pStyle w:val="afd"/>
      </w:pPr>
      <w:r>
        <w:rPr>
          <w:rFonts w:hint="eastAsia"/>
        </w:rPr>
        <w:t>=================</w:t>
      </w:r>
    </w:p>
    <w:p w:rsidR="006F100C" w:rsidRDefault="006F100C" w:rsidP="000006EA">
      <w:pPr>
        <w:pStyle w:val="afd"/>
      </w:pPr>
      <w:r>
        <w:t>WATCHER::</w:t>
      </w:r>
    </w:p>
    <w:p w:rsidR="006F100C" w:rsidRDefault="006F100C" w:rsidP="000006EA">
      <w:pPr>
        <w:pStyle w:val="afd"/>
      </w:pPr>
    </w:p>
    <w:p w:rsidR="006F100C" w:rsidRDefault="006F100C" w:rsidP="000006EA">
      <w:pPr>
        <w:pStyle w:val="afd"/>
      </w:pPr>
      <w:r>
        <w:t>WatchedEvent state:SyncConnected type:None path:null</w:t>
      </w:r>
    </w:p>
    <w:p w:rsidR="006F100C" w:rsidRDefault="006F100C" w:rsidP="000006EA">
      <w:pPr>
        <w:pStyle w:val="afd"/>
      </w:pPr>
      <w:r>
        <w:t xml:space="preserve">[zk: 192.168.47.70:2181(CONNECTED) 0] </w:t>
      </w:r>
      <w:bookmarkStart w:id="34" w:name="OLE_LINK19"/>
      <w:bookmarkStart w:id="35" w:name="OLE_LINK20"/>
      <w:r w:rsidRPr="00C768B0">
        <w:rPr>
          <w:color w:val="FF0000"/>
        </w:rPr>
        <w:t>create /test "hello"</w:t>
      </w:r>
      <w:bookmarkEnd w:id="34"/>
      <w:bookmarkEnd w:id="35"/>
    </w:p>
    <w:p w:rsidR="006F100C" w:rsidRDefault="006F100C" w:rsidP="000006EA">
      <w:pPr>
        <w:pStyle w:val="afd"/>
      </w:pPr>
      <w:r>
        <w:t>Created /test</w:t>
      </w:r>
    </w:p>
    <w:p w:rsidR="006F100C" w:rsidRDefault="006F100C" w:rsidP="000006EA">
      <w:pPr>
        <w:pStyle w:val="afd"/>
      </w:pPr>
      <w:r>
        <w:t>[zk: 192.168.47.70:2181(CONNECTED) 1]</w:t>
      </w:r>
    </w:p>
    <w:p w:rsidR="00C768B0" w:rsidRDefault="00C768B0" w:rsidP="00C768B0">
      <w:r>
        <w:rPr>
          <w:rFonts w:hint="eastAsia"/>
        </w:rPr>
        <w:t>在其他节点上验证数据</w:t>
      </w:r>
    </w:p>
    <w:p w:rsidR="00C768B0" w:rsidRDefault="00C768B0" w:rsidP="000006EA">
      <w:pPr>
        <w:pStyle w:val="afd"/>
      </w:pPr>
      <w:r w:rsidRPr="00C768B0">
        <w:t>[root@</w:t>
      </w:r>
      <w:r w:rsidR="002F1B9F">
        <w:t>kafka71</w:t>
      </w:r>
      <w:r w:rsidRPr="00C768B0">
        <w:t xml:space="preserve"> ~]#</w:t>
      </w:r>
      <w:bookmarkStart w:id="36" w:name="OLE_LINK21"/>
      <w:bookmarkStart w:id="37" w:name="OLE_LINK22"/>
      <w:r w:rsidRPr="000006EA">
        <w:t xml:space="preserve"> </w:t>
      </w:r>
      <w:r w:rsidRPr="000006EA">
        <w:rPr>
          <w:color w:val="FF0000"/>
        </w:rPr>
        <w:t>/opt/zookeeper/bin/zkCli.sh -server 192.168.47.71:2181</w:t>
      </w:r>
      <w:bookmarkEnd w:id="36"/>
      <w:bookmarkEnd w:id="37"/>
    </w:p>
    <w:p w:rsidR="000006EA" w:rsidRDefault="000006EA" w:rsidP="000006EA">
      <w:pPr>
        <w:pStyle w:val="afd"/>
      </w:pPr>
      <w:r w:rsidRPr="000006EA">
        <w:t>Connecting to 192.168.47.71:2181</w:t>
      </w:r>
    </w:p>
    <w:p w:rsidR="000006EA" w:rsidRDefault="000006EA" w:rsidP="000006EA">
      <w:pPr>
        <w:pStyle w:val="afd"/>
      </w:pPr>
      <w:r>
        <w:t>===========================</w:t>
      </w:r>
    </w:p>
    <w:p w:rsidR="000006EA" w:rsidRDefault="000006EA" w:rsidP="000006EA">
      <w:pPr>
        <w:pStyle w:val="afd"/>
      </w:pPr>
      <w:r>
        <w:t>WATCHER::</w:t>
      </w:r>
    </w:p>
    <w:p w:rsidR="000006EA" w:rsidRDefault="000006EA" w:rsidP="000006EA">
      <w:pPr>
        <w:pStyle w:val="afd"/>
      </w:pPr>
    </w:p>
    <w:p w:rsidR="000006EA" w:rsidRDefault="000006EA" w:rsidP="000006EA">
      <w:pPr>
        <w:pStyle w:val="afd"/>
      </w:pPr>
      <w:r>
        <w:t>WatchedEvent state:SyncConnected type:None path:null</w:t>
      </w:r>
    </w:p>
    <w:p w:rsidR="000006EA" w:rsidRPr="000006EA" w:rsidRDefault="000006EA" w:rsidP="000006EA">
      <w:pPr>
        <w:pStyle w:val="afd"/>
        <w:rPr>
          <w:color w:val="FF0000"/>
        </w:rPr>
      </w:pPr>
      <w:r>
        <w:t xml:space="preserve">[zk: 192.168.47.71:2181(CONNECTED) 0] </w:t>
      </w:r>
      <w:bookmarkStart w:id="38" w:name="OLE_LINK23"/>
      <w:bookmarkStart w:id="39" w:name="OLE_LINK24"/>
      <w:r w:rsidRPr="000006EA">
        <w:rPr>
          <w:color w:val="FF0000"/>
        </w:rPr>
        <w:t>get /test</w:t>
      </w:r>
      <w:bookmarkEnd w:id="38"/>
      <w:bookmarkEnd w:id="39"/>
    </w:p>
    <w:p w:rsidR="000006EA" w:rsidRPr="000006EA" w:rsidRDefault="000006EA" w:rsidP="000006EA">
      <w:pPr>
        <w:pStyle w:val="afd"/>
      </w:pPr>
      <w:r w:rsidRPr="000006EA">
        <w:t>hello</w:t>
      </w:r>
    </w:p>
    <w:p w:rsidR="000006EA" w:rsidRDefault="000006EA" w:rsidP="000006EA">
      <w:pPr>
        <w:pStyle w:val="afd"/>
      </w:pPr>
      <w:r>
        <w:t>cZxid = 0x100000002</w:t>
      </w:r>
    </w:p>
    <w:p w:rsidR="000006EA" w:rsidRDefault="000006EA" w:rsidP="000006EA">
      <w:pPr>
        <w:pStyle w:val="afd"/>
      </w:pPr>
      <w:r>
        <w:t>ctime = Mon Mar 12 15:15:52 CST 2018</w:t>
      </w:r>
    </w:p>
    <w:p w:rsidR="000006EA" w:rsidRDefault="000006EA" w:rsidP="000006EA">
      <w:pPr>
        <w:pStyle w:val="afd"/>
      </w:pPr>
      <w:r>
        <w:t>mZxid = 0x100000002</w:t>
      </w:r>
    </w:p>
    <w:p w:rsidR="000006EA" w:rsidRDefault="000006EA" w:rsidP="000006EA">
      <w:pPr>
        <w:pStyle w:val="afd"/>
      </w:pPr>
      <w:r>
        <w:t>mtime = Mon Mar 12 15:15:52 CST 2018</w:t>
      </w:r>
    </w:p>
    <w:p w:rsidR="000006EA" w:rsidRDefault="000006EA" w:rsidP="000006EA">
      <w:pPr>
        <w:pStyle w:val="afd"/>
      </w:pPr>
      <w:r>
        <w:t>pZxid = 0x100000002</w:t>
      </w:r>
    </w:p>
    <w:p w:rsidR="000006EA" w:rsidRDefault="000006EA" w:rsidP="000006EA">
      <w:pPr>
        <w:pStyle w:val="afd"/>
      </w:pPr>
      <w:r>
        <w:t>cversion = 0</w:t>
      </w:r>
    </w:p>
    <w:p w:rsidR="000006EA" w:rsidRDefault="000006EA" w:rsidP="000006EA">
      <w:pPr>
        <w:pStyle w:val="afd"/>
      </w:pPr>
      <w:r>
        <w:t>dataVersion = 0</w:t>
      </w:r>
    </w:p>
    <w:p w:rsidR="000006EA" w:rsidRDefault="000006EA" w:rsidP="000006EA">
      <w:pPr>
        <w:pStyle w:val="afd"/>
      </w:pPr>
      <w:r>
        <w:t>aclVersion = 0</w:t>
      </w:r>
    </w:p>
    <w:p w:rsidR="000006EA" w:rsidRDefault="000006EA" w:rsidP="000006EA">
      <w:pPr>
        <w:pStyle w:val="afd"/>
      </w:pPr>
      <w:r>
        <w:t>ephemeralOwner = 0x0</w:t>
      </w:r>
    </w:p>
    <w:p w:rsidR="000006EA" w:rsidRDefault="000006EA" w:rsidP="000006EA">
      <w:pPr>
        <w:pStyle w:val="afd"/>
      </w:pPr>
      <w:r>
        <w:t>dataLength = 5</w:t>
      </w:r>
    </w:p>
    <w:p w:rsidR="000006EA" w:rsidRDefault="000006EA" w:rsidP="000006EA">
      <w:pPr>
        <w:pStyle w:val="afd"/>
      </w:pPr>
      <w:r>
        <w:t>numChildren = 0</w:t>
      </w:r>
    </w:p>
    <w:p w:rsidR="00C768B0" w:rsidRDefault="000006EA" w:rsidP="000006EA">
      <w:pPr>
        <w:pStyle w:val="afd"/>
      </w:pPr>
      <w:r>
        <w:t>[zk: 192.168.47.71:2181(CONNECTED) 1]</w:t>
      </w:r>
    </w:p>
    <w:p w:rsidR="00AC0719" w:rsidRDefault="00AC0719" w:rsidP="00AC0719"/>
    <w:p w:rsidR="00E43674" w:rsidRDefault="00E43674" w:rsidP="00AC0719"/>
    <w:p w:rsidR="00E43674" w:rsidRDefault="00E43674" w:rsidP="00AC0719"/>
    <w:p w:rsidR="00AC0719" w:rsidRDefault="00AC0719" w:rsidP="00AC0719">
      <w:r>
        <w:lastRenderedPageBreak/>
        <w:t>在节点</w:t>
      </w:r>
      <w:r>
        <w:rPr>
          <w:rFonts w:hint="eastAsia"/>
        </w:rPr>
        <w:t>3</w:t>
      </w:r>
      <w:r>
        <w:rPr>
          <w:rFonts w:hint="eastAsia"/>
        </w:rPr>
        <w:t>上查看</w:t>
      </w:r>
    </w:p>
    <w:p w:rsidR="00AC0719" w:rsidRDefault="00AC0719" w:rsidP="00AC0719">
      <w:pPr>
        <w:pStyle w:val="afd"/>
      </w:pPr>
      <w:r>
        <w:t>[root@</w:t>
      </w:r>
      <w:r w:rsidR="002F1B9F">
        <w:t>kafka72</w:t>
      </w:r>
      <w:r>
        <w:t xml:space="preserve"> ~]# </w:t>
      </w:r>
      <w:r w:rsidRPr="00AC0719">
        <w:rPr>
          <w:color w:val="FF0000"/>
        </w:rPr>
        <w:t>/opt/zookeeper/bin/zkCli.sh -server 192.168.47.72:2181</w:t>
      </w:r>
    </w:p>
    <w:p w:rsidR="00AC0719" w:rsidRDefault="00AC0719" w:rsidP="00AC0719">
      <w:pPr>
        <w:pStyle w:val="afd"/>
      </w:pPr>
      <w:r>
        <w:t>Connecting to 192.168.47.72:2181</w:t>
      </w:r>
    </w:p>
    <w:p w:rsidR="00AC0719" w:rsidRDefault="00AC0719" w:rsidP="00AC0719">
      <w:pPr>
        <w:pStyle w:val="afd"/>
      </w:pPr>
      <w:r>
        <w:t>===========================</w:t>
      </w:r>
    </w:p>
    <w:p w:rsidR="00AC0719" w:rsidRDefault="00AC0719" w:rsidP="00AC0719">
      <w:pPr>
        <w:pStyle w:val="afd"/>
      </w:pPr>
      <w:r>
        <w:t>WATCHER::</w:t>
      </w:r>
    </w:p>
    <w:p w:rsidR="00AC0719" w:rsidRDefault="00AC0719" w:rsidP="00AC0719">
      <w:pPr>
        <w:pStyle w:val="afd"/>
      </w:pPr>
    </w:p>
    <w:p w:rsidR="00AC0719" w:rsidRDefault="00AC0719" w:rsidP="00AC0719">
      <w:pPr>
        <w:pStyle w:val="afd"/>
      </w:pPr>
      <w:r>
        <w:t>WatchedEvent state:SyncConnected type:None path:null</w:t>
      </w:r>
    </w:p>
    <w:p w:rsidR="00AC0719" w:rsidRDefault="00AC0719" w:rsidP="00AC0719">
      <w:pPr>
        <w:pStyle w:val="afd"/>
      </w:pPr>
      <w:r>
        <w:t xml:space="preserve">[zk: 192.168.47.72:2181(CONNECTED) 0] </w:t>
      </w:r>
      <w:r w:rsidRPr="00AC0719">
        <w:rPr>
          <w:color w:val="FF0000"/>
        </w:rPr>
        <w:t>get /test</w:t>
      </w:r>
    </w:p>
    <w:p w:rsidR="00AC0719" w:rsidRPr="00AC0719" w:rsidRDefault="00AC0719" w:rsidP="00AC0719">
      <w:pPr>
        <w:pStyle w:val="afd"/>
        <w:rPr>
          <w:color w:val="FF0000"/>
        </w:rPr>
      </w:pPr>
      <w:r w:rsidRPr="00AC0719">
        <w:rPr>
          <w:color w:val="FF0000"/>
        </w:rPr>
        <w:t>hello</w:t>
      </w:r>
    </w:p>
    <w:p w:rsidR="00AC0719" w:rsidRDefault="00AC0719" w:rsidP="00AC0719">
      <w:pPr>
        <w:pStyle w:val="afd"/>
      </w:pPr>
      <w:r>
        <w:t>cZxid = 0x100000002</w:t>
      </w:r>
    </w:p>
    <w:p w:rsidR="00AC0719" w:rsidRDefault="00AC0719" w:rsidP="00AC0719">
      <w:pPr>
        <w:pStyle w:val="afd"/>
      </w:pPr>
      <w:r>
        <w:t>ctime = Mon Mar 12 15:15:52 CST 2018</w:t>
      </w:r>
    </w:p>
    <w:p w:rsidR="00AC0719" w:rsidRDefault="00AC0719" w:rsidP="00AC0719">
      <w:pPr>
        <w:pStyle w:val="afd"/>
      </w:pPr>
      <w:r>
        <w:t>mZxid = 0x100000002</w:t>
      </w:r>
    </w:p>
    <w:p w:rsidR="00AC0719" w:rsidRDefault="00AC0719" w:rsidP="00AC0719">
      <w:pPr>
        <w:pStyle w:val="afd"/>
      </w:pPr>
      <w:r>
        <w:t>mtime = Mon Mar 12 15:15:52 CST 2018</w:t>
      </w:r>
    </w:p>
    <w:p w:rsidR="00AC0719" w:rsidRDefault="00AC0719" w:rsidP="00AC0719">
      <w:pPr>
        <w:pStyle w:val="afd"/>
      </w:pPr>
      <w:r>
        <w:t>pZxid = 0x100000002</w:t>
      </w:r>
    </w:p>
    <w:p w:rsidR="00AC0719" w:rsidRDefault="00AC0719" w:rsidP="00AC0719">
      <w:pPr>
        <w:pStyle w:val="afd"/>
      </w:pPr>
      <w:r>
        <w:t>cversion = 0</w:t>
      </w:r>
    </w:p>
    <w:p w:rsidR="00AC0719" w:rsidRDefault="00AC0719" w:rsidP="00AC0719">
      <w:pPr>
        <w:pStyle w:val="afd"/>
      </w:pPr>
      <w:r>
        <w:t>dataVersion = 0</w:t>
      </w:r>
    </w:p>
    <w:p w:rsidR="00AC0719" w:rsidRDefault="00AC0719" w:rsidP="00AC0719">
      <w:pPr>
        <w:pStyle w:val="afd"/>
      </w:pPr>
      <w:r>
        <w:t>aclVersion = 0</w:t>
      </w:r>
    </w:p>
    <w:p w:rsidR="00AC0719" w:rsidRDefault="00AC0719" w:rsidP="00AC0719">
      <w:pPr>
        <w:pStyle w:val="afd"/>
      </w:pPr>
      <w:r>
        <w:t>ephemeralOwner = 0x0</w:t>
      </w:r>
    </w:p>
    <w:p w:rsidR="00AC0719" w:rsidRDefault="00AC0719" w:rsidP="00AC0719">
      <w:pPr>
        <w:pStyle w:val="afd"/>
      </w:pPr>
      <w:r>
        <w:t>dataLength = 5</w:t>
      </w:r>
    </w:p>
    <w:p w:rsidR="00AC0719" w:rsidRDefault="00AC0719" w:rsidP="00AC0719">
      <w:pPr>
        <w:pStyle w:val="afd"/>
      </w:pPr>
      <w:r>
        <w:t>numChildren = 0</w:t>
      </w:r>
    </w:p>
    <w:p w:rsidR="00AC0719" w:rsidRDefault="00AC0719" w:rsidP="00AC0719">
      <w:pPr>
        <w:pStyle w:val="afd"/>
      </w:pPr>
      <w:r>
        <w:t>[zk: 192.168.47.72:2181(CONNECTED) 1]</w:t>
      </w:r>
    </w:p>
    <w:p w:rsidR="00AC0719" w:rsidRDefault="00AC0719">
      <w:pPr>
        <w:pStyle w:val="20"/>
        <w:spacing w:before="163" w:after="163"/>
      </w:pPr>
      <w:bookmarkStart w:id="40" w:name="_Toc508793711"/>
      <w:r>
        <w:t>安装并测试</w:t>
      </w:r>
      <w:r>
        <w:rPr>
          <w:rFonts w:hint="eastAsia"/>
        </w:rPr>
        <w:t>kafka</w:t>
      </w:r>
      <w:bookmarkEnd w:id="40"/>
    </w:p>
    <w:p w:rsidR="00AC0719" w:rsidRDefault="00A65A63" w:rsidP="00A65A63">
      <w:pPr>
        <w:pStyle w:val="3"/>
        <w:spacing w:before="163" w:after="163"/>
      </w:pPr>
      <w:bookmarkStart w:id="41" w:name="_Toc508793712"/>
      <w:r>
        <w:t>节点</w:t>
      </w:r>
      <w:r>
        <w:rPr>
          <w:rFonts w:hint="eastAsia"/>
        </w:rPr>
        <w:t>1</w:t>
      </w:r>
      <w:r>
        <w:rPr>
          <w:rFonts w:hint="eastAsia"/>
        </w:rPr>
        <w:t>的配置</w:t>
      </w:r>
      <w:bookmarkEnd w:id="41"/>
    </w:p>
    <w:p w:rsidR="00A65A63" w:rsidRDefault="0081632E" w:rsidP="0081632E">
      <w:pPr>
        <w:pStyle w:val="afd"/>
      </w:pPr>
      <w:r w:rsidRPr="0081632E">
        <w:t>[root@</w:t>
      </w:r>
      <w:r w:rsidR="002F1B9F">
        <w:t>kafka70</w:t>
      </w:r>
      <w:r w:rsidRPr="0081632E">
        <w:t xml:space="preserve"> ~]# </w:t>
      </w:r>
      <w:r w:rsidRPr="00A66CF9">
        <w:rPr>
          <w:color w:val="FF0000"/>
        </w:rPr>
        <w:t>cd /opt/soft/</w:t>
      </w:r>
    </w:p>
    <w:p w:rsidR="0081632E" w:rsidRPr="00A66CF9" w:rsidRDefault="0081632E" w:rsidP="0081632E">
      <w:pPr>
        <w:pStyle w:val="afd"/>
        <w:rPr>
          <w:color w:val="FF0000"/>
        </w:rPr>
      </w:pPr>
      <w:r w:rsidRPr="0081632E">
        <w:t>[root@</w:t>
      </w:r>
      <w:r w:rsidR="002F1B9F">
        <w:t>kafka70</w:t>
      </w:r>
      <w:r w:rsidRPr="0081632E">
        <w:t xml:space="preserve"> soft]# </w:t>
      </w:r>
      <w:r w:rsidRPr="00A66CF9">
        <w:rPr>
          <w:color w:val="FF0000"/>
        </w:rPr>
        <w:t>tar zxf kafka_2.11-1.0.0.tgz -C /opt/</w:t>
      </w:r>
    </w:p>
    <w:p w:rsidR="0081632E" w:rsidRDefault="0081632E" w:rsidP="0081632E">
      <w:pPr>
        <w:pStyle w:val="afd"/>
        <w:rPr>
          <w:color w:val="FF0000"/>
        </w:rPr>
      </w:pPr>
      <w:r w:rsidRPr="0081632E">
        <w:t>[root@</w:t>
      </w:r>
      <w:r w:rsidR="002F1B9F">
        <w:t>kafka70</w:t>
      </w:r>
      <w:r w:rsidRPr="0081632E">
        <w:t xml:space="preserve"> soft]# </w:t>
      </w:r>
      <w:r w:rsidRPr="00A66CF9">
        <w:rPr>
          <w:color w:val="FF0000"/>
        </w:rPr>
        <w:t>ln -s /opt/kafka_2.11-1.0.0/ /opt/kafka</w:t>
      </w:r>
    </w:p>
    <w:p w:rsidR="00EC5A89" w:rsidRDefault="00EC5A89" w:rsidP="0081632E">
      <w:pPr>
        <w:pStyle w:val="afd"/>
      </w:pPr>
      <w:r w:rsidRPr="0081632E">
        <w:t>[root@</w:t>
      </w:r>
      <w:r w:rsidR="002F1B9F">
        <w:t>kafka70</w:t>
      </w:r>
      <w:r w:rsidRPr="0081632E">
        <w:t xml:space="preserve"> soft]#</w:t>
      </w:r>
      <w:r>
        <w:t xml:space="preserve"> </w:t>
      </w:r>
      <w:r w:rsidRPr="00EC5A89">
        <w:rPr>
          <w:color w:val="FF0000"/>
        </w:rPr>
        <w:t>mkdir /opt/kafka/logs</w:t>
      </w:r>
    </w:p>
    <w:p w:rsidR="0081632E" w:rsidRPr="00A66CF9" w:rsidRDefault="0081632E" w:rsidP="0081632E">
      <w:pPr>
        <w:pStyle w:val="afd"/>
        <w:rPr>
          <w:color w:val="FF0000"/>
        </w:rPr>
      </w:pPr>
      <w:r w:rsidRPr="0081632E">
        <w:t>[root@</w:t>
      </w:r>
      <w:r w:rsidR="002F1B9F">
        <w:t>kafka70</w:t>
      </w:r>
      <w:r w:rsidRPr="0081632E">
        <w:t xml:space="preserve"> soft]# </w:t>
      </w:r>
      <w:bookmarkStart w:id="42" w:name="OLE_LINK25"/>
      <w:bookmarkStart w:id="43" w:name="OLE_LINK26"/>
      <w:r w:rsidRPr="00A66CF9">
        <w:rPr>
          <w:color w:val="FF0000"/>
        </w:rPr>
        <w:t>vim /opt/kafka/config/server.properties</w:t>
      </w:r>
      <w:bookmarkEnd w:id="42"/>
      <w:bookmarkEnd w:id="43"/>
    </w:p>
    <w:p w:rsidR="0081632E" w:rsidRDefault="00DD57C4" w:rsidP="0081632E">
      <w:pPr>
        <w:pStyle w:val="afd"/>
      </w:pPr>
      <w:r w:rsidRPr="00DD57C4">
        <w:t>21 broker.id=</w:t>
      </w:r>
      <w:r w:rsidRPr="00E32EB7">
        <w:rPr>
          <w:color w:val="FF0000"/>
        </w:rPr>
        <w:t>1</w:t>
      </w:r>
      <w:r w:rsidRPr="00DD57C4">
        <w:t xml:space="preserve">                                                                              </w:t>
      </w:r>
    </w:p>
    <w:p w:rsidR="00EC5A89" w:rsidRDefault="00EC5A89" w:rsidP="0081632E">
      <w:pPr>
        <w:pStyle w:val="afd"/>
      </w:pPr>
      <w:r>
        <w:t>31 listeners=PLAINTEXT://</w:t>
      </w:r>
      <w:r w:rsidR="00DD57C4" w:rsidRPr="00E32EB7">
        <w:rPr>
          <w:color w:val="FF0000"/>
        </w:rPr>
        <w:t xml:space="preserve">192.168.47.70:9092       </w:t>
      </w:r>
      <w:r w:rsidR="00DD57C4" w:rsidRPr="00DD57C4">
        <w:t xml:space="preserve">    </w:t>
      </w:r>
    </w:p>
    <w:p w:rsidR="00DD57C4" w:rsidRDefault="00EC5A89" w:rsidP="0081632E">
      <w:pPr>
        <w:pStyle w:val="afd"/>
      </w:pPr>
      <w:r w:rsidRPr="00EC5A89">
        <w:t>60 log.dirs=</w:t>
      </w:r>
      <w:r w:rsidRPr="00EC5A89">
        <w:rPr>
          <w:color w:val="FF0000"/>
        </w:rPr>
        <w:t>/opt/kafka/logs</w:t>
      </w:r>
      <w:r w:rsidR="00DD57C4" w:rsidRPr="00EC5A89">
        <w:rPr>
          <w:color w:val="FF0000"/>
        </w:rPr>
        <w:t xml:space="preserve">   </w:t>
      </w:r>
      <w:r w:rsidR="00DD57C4" w:rsidRPr="00DD57C4">
        <w:t xml:space="preserve">                                  </w:t>
      </w:r>
    </w:p>
    <w:p w:rsidR="00EC5A89" w:rsidRDefault="00DD57C4" w:rsidP="0081632E">
      <w:pPr>
        <w:pStyle w:val="afd"/>
        <w:rPr>
          <w:color w:val="FF0000"/>
        </w:rPr>
      </w:pPr>
      <w:r w:rsidRPr="00DD57C4">
        <w:t>103 log.retention.hours=</w:t>
      </w:r>
      <w:r w:rsidRPr="00E32EB7">
        <w:rPr>
          <w:color w:val="FF0000"/>
        </w:rPr>
        <w:t xml:space="preserve">24 </w:t>
      </w:r>
      <w:r w:rsidRPr="00DD57C4">
        <w:t xml:space="preserve">                                                                  </w:t>
      </w:r>
      <w:r>
        <w:br/>
      </w:r>
      <w:r w:rsidRPr="00DD57C4">
        <w:t>123 zookeeper.connect=</w:t>
      </w:r>
      <w:r w:rsidRPr="00E32EB7">
        <w:rPr>
          <w:color w:val="FF0000"/>
        </w:rPr>
        <w:t>192.168.47.70:2181,192.168.47.71:2181,192.168.47.72:2181</w:t>
      </w:r>
    </w:p>
    <w:p w:rsidR="00EC5A89" w:rsidRDefault="00EC5A89" w:rsidP="00EC5A89"/>
    <w:p w:rsidR="00EC5A89" w:rsidRDefault="00EC5A89" w:rsidP="00EC5A89"/>
    <w:p w:rsidR="00A65A63" w:rsidRDefault="00A65A63" w:rsidP="00A65A63">
      <w:pPr>
        <w:pStyle w:val="3"/>
        <w:spacing w:before="163" w:after="163"/>
      </w:pPr>
      <w:bookmarkStart w:id="44" w:name="_Toc508793713"/>
      <w:r>
        <w:lastRenderedPageBreak/>
        <w:t>节点</w:t>
      </w:r>
      <w:r>
        <w:t>2</w:t>
      </w:r>
      <w:r>
        <w:t>的配置</w:t>
      </w:r>
      <w:bookmarkEnd w:id="44"/>
    </w:p>
    <w:p w:rsidR="00A66CF9" w:rsidRPr="00E32EB7" w:rsidRDefault="00A66CF9" w:rsidP="00A66CF9">
      <w:pPr>
        <w:pStyle w:val="afd"/>
        <w:rPr>
          <w:color w:val="FF0000"/>
        </w:rPr>
      </w:pPr>
      <w:r>
        <w:t>[root@</w:t>
      </w:r>
      <w:r w:rsidR="002F1B9F">
        <w:t>kafka71</w:t>
      </w:r>
      <w:r w:rsidR="00E32EB7">
        <w:t xml:space="preserve"> ~]# </w:t>
      </w:r>
      <w:r w:rsidRPr="00E32EB7">
        <w:rPr>
          <w:color w:val="FF0000"/>
        </w:rPr>
        <w:t>cd /opt/soft/</w:t>
      </w:r>
    </w:p>
    <w:p w:rsidR="00A66CF9" w:rsidRDefault="00A66CF9" w:rsidP="00A66CF9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E32EB7">
        <w:rPr>
          <w:color w:val="FF0000"/>
        </w:rPr>
        <w:t>tar zxf kafka_2.11-1.0.0.tgz -C /opt/</w:t>
      </w:r>
    </w:p>
    <w:p w:rsidR="00A65A63" w:rsidRDefault="00A66CF9" w:rsidP="00A66CF9">
      <w:pPr>
        <w:pStyle w:val="afd"/>
        <w:rPr>
          <w:color w:val="FF0000"/>
        </w:rPr>
      </w:pPr>
      <w:r>
        <w:t>[root@</w:t>
      </w:r>
      <w:r w:rsidR="002F1B9F">
        <w:t>kafka71</w:t>
      </w:r>
      <w:r>
        <w:t xml:space="preserve"> soft]# </w:t>
      </w:r>
      <w:r w:rsidRPr="00E32EB7">
        <w:rPr>
          <w:color w:val="FF0000"/>
        </w:rPr>
        <w:t>ln -s /opt/kafka_2.11-1.0.0/ /opt/kafka</w:t>
      </w:r>
    </w:p>
    <w:p w:rsidR="00EC5A89" w:rsidRDefault="00EC5A89" w:rsidP="00A66CF9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EC5A89">
        <w:rPr>
          <w:color w:val="FF0000"/>
        </w:rPr>
        <w:t>mkdir /opt/kafka/logs</w:t>
      </w:r>
    </w:p>
    <w:p w:rsidR="00A66CF9" w:rsidRDefault="00E32EB7" w:rsidP="00A66CF9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E32EB7">
        <w:rPr>
          <w:color w:val="FF0000"/>
        </w:rPr>
        <w:t>vim /opt/kafka/config/server.properties</w:t>
      </w:r>
    </w:p>
    <w:p w:rsidR="00E32EB7" w:rsidRDefault="00E32EB7" w:rsidP="00E32EB7">
      <w:pPr>
        <w:pStyle w:val="afd"/>
      </w:pPr>
      <w:r w:rsidRPr="00DD57C4">
        <w:t>21 broker.id=</w:t>
      </w:r>
      <w:r w:rsidRPr="00E32EB7">
        <w:rPr>
          <w:color w:val="FF0000"/>
        </w:rPr>
        <w:t xml:space="preserve">2 </w:t>
      </w:r>
      <w:r w:rsidRPr="00DD57C4">
        <w:t xml:space="preserve">                                                                             </w:t>
      </w:r>
    </w:p>
    <w:p w:rsidR="00EC5A89" w:rsidRDefault="00D72C10" w:rsidP="00E32EB7">
      <w:pPr>
        <w:pStyle w:val="afd"/>
        <w:rPr>
          <w:color w:val="FF0000"/>
        </w:rPr>
      </w:pPr>
      <w:r>
        <w:t>31 listeners=PLAINTEXT://</w:t>
      </w:r>
      <w:r w:rsidR="00E32EB7" w:rsidRPr="00E32EB7">
        <w:rPr>
          <w:color w:val="FF0000"/>
        </w:rPr>
        <w:t>192.168.47.7</w:t>
      </w:r>
      <w:r w:rsidR="00B90786">
        <w:rPr>
          <w:color w:val="FF0000"/>
        </w:rPr>
        <w:t>1</w:t>
      </w:r>
      <w:r w:rsidR="00E32EB7" w:rsidRPr="00E32EB7">
        <w:rPr>
          <w:color w:val="FF0000"/>
        </w:rPr>
        <w:t>:9092</w:t>
      </w:r>
    </w:p>
    <w:p w:rsidR="00E32EB7" w:rsidRDefault="00EC5A89" w:rsidP="00E32EB7">
      <w:pPr>
        <w:pStyle w:val="afd"/>
      </w:pPr>
      <w:r w:rsidRPr="00EC5A89">
        <w:t>60 log.dirs=</w:t>
      </w:r>
      <w:r w:rsidRPr="00EC5A89">
        <w:rPr>
          <w:color w:val="FF0000"/>
        </w:rPr>
        <w:t xml:space="preserve">/opt/kafka/logs  </w:t>
      </w:r>
      <w:r w:rsidR="00E32EB7" w:rsidRPr="00E32EB7">
        <w:rPr>
          <w:color w:val="FF0000"/>
        </w:rPr>
        <w:t xml:space="preserve"> </w:t>
      </w:r>
      <w:r w:rsidR="00E32EB7" w:rsidRPr="00DD57C4">
        <w:t xml:space="preserve">                                               </w:t>
      </w:r>
    </w:p>
    <w:p w:rsidR="00E32EB7" w:rsidRDefault="00E32EB7" w:rsidP="00E32EB7">
      <w:pPr>
        <w:pStyle w:val="afd"/>
      </w:pPr>
      <w:r w:rsidRPr="00DD57C4">
        <w:t>103 log.retention.hours=</w:t>
      </w:r>
      <w:r w:rsidRPr="00E32EB7">
        <w:rPr>
          <w:color w:val="FF0000"/>
        </w:rPr>
        <w:t xml:space="preserve">24  </w:t>
      </w:r>
      <w:r w:rsidRPr="00DD57C4">
        <w:t xml:space="preserve">                                                                 </w:t>
      </w:r>
      <w:r>
        <w:br/>
      </w:r>
      <w:r w:rsidRPr="00DD57C4">
        <w:t>123 zookeeper.connect=</w:t>
      </w:r>
      <w:r w:rsidRPr="00E32EB7">
        <w:rPr>
          <w:color w:val="FF0000"/>
        </w:rPr>
        <w:t>192.168.47.70:2181,192.168.</w:t>
      </w:r>
      <w:r>
        <w:rPr>
          <w:color w:val="FF0000"/>
        </w:rPr>
        <w:t>47.71:2181,192.168.47.72:2181</w:t>
      </w:r>
    </w:p>
    <w:p w:rsidR="00A65A63" w:rsidRPr="00A65A63" w:rsidRDefault="00A65A63" w:rsidP="00A65A63">
      <w:pPr>
        <w:pStyle w:val="3"/>
        <w:spacing w:before="163" w:after="163"/>
      </w:pPr>
      <w:bookmarkStart w:id="45" w:name="_Toc508793714"/>
      <w:r>
        <w:rPr>
          <w:rFonts w:hint="eastAsia"/>
        </w:rPr>
        <w:t>节点</w:t>
      </w:r>
      <w:r>
        <w:rPr>
          <w:rFonts w:hint="eastAsia"/>
        </w:rPr>
        <w:t>3</w:t>
      </w:r>
      <w:r>
        <w:rPr>
          <w:rFonts w:hint="eastAsia"/>
        </w:rPr>
        <w:t>的配置</w:t>
      </w:r>
      <w:bookmarkEnd w:id="45"/>
    </w:p>
    <w:p w:rsidR="009131E5" w:rsidRDefault="009131E5" w:rsidP="009131E5">
      <w:pPr>
        <w:pStyle w:val="afd"/>
      </w:pPr>
      <w:r>
        <w:t>[root@</w:t>
      </w:r>
      <w:r w:rsidR="002F1B9F">
        <w:t>kafka72</w:t>
      </w:r>
      <w:r>
        <w:t xml:space="preserve"> ~]#</w:t>
      </w:r>
      <w:r w:rsidRPr="00D72C10">
        <w:rPr>
          <w:color w:val="FF0000"/>
        </w:rPr>
        <w:t xml:space="preserve"> cd /opt/soft/</w:t>
      </w:r>
    </w:p>
    <w:p w:rsidR="009131E5" w:rsidRDefault="009131E5" w:rsidP="009131E5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D72C10">
        <w:rPr>
          <w:color w:val="FF0000"/>
        </w:rPr>
        <w:t>tar zxf kafka_2.11-1.0.0.tgz -C /opt/</w:t>
      </w:r>
    </w:p>
    <w:p w:rsidR="009131E5" w:rsidRDefault="009131E5" w:rsidP="009131E5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D72C10">
        <w:rPr>
          <w:color w:val="FF0000"/>
        </w:rPr>
        <w:t>ln -s /opt/kafka_2.11-1.0.0/ /opt/kafka</w:t>
      </w:r>
    </w:p>
    <w:p w:rsidR="00D72C10" w:rsidRDefault="00D72C10" w:rsidP="009131E5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EC5A89">
        <w:rPr>
          <w:color w:val="FF0000"/>
        </w:rPr>
        <w:t>mkdir /opt/kafka/logs</w:t>
      </w:r>
    </w:p>
    <w:p w:rsidR="00A65A63" w:rsidRDefault="009131E5" w:rsidP="009131E5">
      <w:pPr>
        <w:pStyle w:val="afd"/>
      </w:pPr>
      <w:r>
        <w:t>[root@</w:t>
      </w:r>
      <w:r w:rsidR="002F1B9F">
        <w:t>kafka72</w:t>
      </w:r>
      <w:r>
        <w:t xml:space="preserve"> soft]# </w:t>
      </w:r>
      <w:r w:rsidRPr="00D72C10">
        <w:rPr>
          <w:color w:val="FF0000"/>
        </w:rPr>
        <w:t>vim /opt/kafka/config/server.properties</w:t>
      </w:r>
    </w:p>
    <w:p w:rsidR="009131E5" w:rsidRDefault="009131E5" w:rsidP="009131E5">
      <w:pPr>
        <w:pStyle w:val="afd"/>
      </w:pPr>
      <w:r w:rsidRPr="00DD57C4">
        <w:t>21 broker.id=</w:t>
      </w:r>
      <w:r>
        <w:rPr>
          <w:color w:val="FF0000"/>
        </w:rPr>
        <w:t>3</w:t>
      </w:r>
      <w:r w:rsidRPr="00DD57C4">
        <w:t xml:space="preserve">                                                                             </w:t>
      </w:r>
    </w:p>
    <w:p w:rsidR="00D72C10" w:rsidRDefault="00D72C10" w:rsidP="009131E5">
      <w:pPr>
        <w:pStyle w:val="afd"/>
        <w:rPr>
          <w:color w:val="FF0000"/>
        </w:rPr>
      </w:pPr>
      <w:r>
        <w:t>31 listeners=PLAINTEXT://</w:t>
      </w:r>
      <w:r w:rsidR="009131E5" w:rsidRPr="00E32EB7">
        <w:rPr>
          <w:color w:val="FF0000"/>
        </w:rPr>
        <w:t>192.168.47.7</w:t>
      </w:r>
      <w:r w:rsidR="00B90786">
        <w:rPr>
          <w:color w:val="FF0000"/>
        </w:rPr>
        <w:t>2</w:t>
      </w:r>
      <w:r w:rsidR="009131E5" w:rsidRPr="00E32EB7">
        <w:rPr>
          <w:color w:val="FF0000"/>
        </w:rPr>
        <w:t>:9092</w:t>
      </w:r>
    </w:p>
    <w:p w:rsidR="009131E5" w:rsidRDefault="00D72C10" w:rsidP="009131E5">
      <w:pPr>
        <w:pStyle w:val="afd"/>
      </w:pPr>
      <w:r w:rsidRPr="00EC5A89">
        <w:t>60 log.dirs=</w:t>
      </w:r>
      <w:r w:rsidRPr="00EC5A89">
        <w:rPr>
          <w:color w:val="FF0000"/>
        </w:rPr>
        <w:t xml:space="preserve">/opt/kafka/logs  </w:t>
      </w:r>
      <w:r w:rsidRPr="00E32EB7">
        <w:rPr>
          <w:color w:val="FF0000"/>
        </w:rPr>
        <w:t xml:space="preserve"> </w:t>
      </w:r>
      <w:r w:rsidRPr="00DD57C4">
        <w:t xml:space="preserve"> </w:t>
      </w:r>
      <w:r w:rsidR="009131E5" w:rsidRPr="00E32EB7">
        <w:rPr>
          <w:color w:val="FF0000"/>
        </w:rPr>
        <w:t xml:space="preserve"> </w:t>
      </w:r>
      <w:r w:rsidR="009131E5" w:rsidRPr="00DD57C4">
        <w:t xml:space="preserve">                                               </w:t>
      </w:r>
    </w:p>
    <w:p w:rsidR="00D72C10" w:rsidRPr="00D72C10" w:rsidRDefault="009131E5" w:rsidP="00D72C10">
      <w:pPr>
        <w:pStyle w:val="afd"/>
        <w:rPr>
          <w:color w:val="FF0000"/>
        </w:rPr>
      </w:pPr>
      <w:r w:rsidRPr="00DD57C4">
        <w:t>103 log.retention.hours=</w:t>
      </w:r>
      <w:r w:rsidRPr="00E32EB7">
        <w:rPr>
          <w:color w:val="FF0000"/>
        </w:rPr>
        <w:t xml:space="preserve">24  </w:t>
      </w:r>
      <w:r w:rsidRPr="00DD57C4">
        <w:t xml:space="preserve">                                                                 </w:t>
      </w:r>
      <w:r>
        <w:br/>
      </w:r>
      <w:r w:rsidRPr="00DD57C4">
        <w:t>123 zookeeper.connect=</w:t>
      </w:r>
      <w:r w:rsidRPr="00E32EB7">
        <w:rPr>
          <w:color w:val="FF0000"/>
        </w:rPr>
        <w:t>192.168.47.70:2181,192.168.</w:t>
      </w:r>
      <w:r>
        <w:rPr>
          <w:color w:val="FF0000"/>
        </w:rPr>
        <w:t>47.71:2181,192.168.47.72:2181</w:t>
      </w:r>
    </w:p>
    <w:p w:rsidR="00AC0719" w:rsidRDefault="00D57E47" w:rsidP="00B90786">
      <w:pPr>
        <w:pStyle w:val="3"/>
        <w:spacing w:before="163" w:after="163"/>
      </w:pPr>
      <w:bookmarkStart w:id="46" w:name="_Toc508793715"/>
      <w:r>
        <w:rPr>
          <w:rFonts w:hint="eastAsia"/>
        </w:rPr>
        <w:t>各节点启动</w:t>
      </w:r>
      <w:r>
        <w:rPr>
          <w:rFonts w:hint="eastAsia"/>
        </w:rPr>
        <w:t>kafka</w:t>
      </w:r>
      <w:bookmarkEnd w:id="46"/>
    </w:p>
    <w:p w:rsidR="00D57E47" w:rsidRDefault="00D57E47" w:rsidP="00D57E47">
      <w:r>
        <w:rPr>
          <w:rFonts w:hint="eastAsia"/>
        </w:rPr>
        <w:t>节点</w:t>
      </w:r>
      <w:r>
        <w:rPr>
          <w:rFonts w:hint="eastAsia"/>
        </w:rPr>
        <w:t>1</w:t>
      </w:r>
      <w:r w:rsidR="00D72C10">
        <w:t>,</w:t>
      </w:r>
      <w:r w:rsidR="00D72C10">
        <w:t>可以先前台启动</w:t>
      </w:r>
      <w:r w:rsidR="00D72C10">
        <w:t>,</w:t>
      </w:r>
      <w:r w:rsidR="00D72C10">
        <w:t>方便查看错误日志</w:t>
      </w:r>
    </w:p>
    <w:p w:rsidR="00D57E47" w:rsidRDefault="00D57E47" w:rsidP="00D57E47">
      <w:pPr>
        <w:pStyle w:val="afd"/>
      </w:pPr>
      <w:r w:rsidRPr="00D57E47">
        <w:t>[root@</w:t>
      </w:r>
      <w:r w:rsidR="002F1B9F">
        <w:t>kafka70</w:t>
      </w:r>
      <w:r w:rsidRPr="00D57E47">
        <w:t xml:space="preserve"> soft]#</w:t>
      </w:r>
      <w:bookmarkStart w:id="47" w:name="OLE_LINK27"/>
      <w:bookmarkStart w:id="48" w:name="OLE_LINK28"/>
      <w:r w:rsidRPr="00731548">
        <w:rPr>
          <w:color w:val="FF0000"/>
        </w:rPr>
        <w:t xml:space="preserve"> </w:t>
      </w:r>
      <w:bookmarkStart w:id="49" w:name="OLE_LINK45"/>
      <w:bookmarkStart w:id="50" w:name="OLE_LINK46"/>
      <w:r w:rsidRPr="00731548">
        <w:rPr>
          <w:color w:val="FF0000"/>
        </w:rPr>
        <w:t xml:space="preserve">/opt/kafka/bin/kafka-server-start.sh </w:t>
      </w:r>
      <w:r w:rsidR="00731548" w:rsidRPr="00731548">
        <w:rPr>
          <w:color w:val="FF0000"/>
        </w:rPr>
        <w:t xml:space="preserve"> </w:t>
      </w:r>
      <w:r w:rsidRPr="00731548">
        <w:rPr>
          <w:color w:val="FF0000"/>
        </w:rPr>
        <w:t>/opt/kafka/config/server.properties</w:t>
      </w:r>
      <w:bookmarkEnd w:id="47"/>
      <w:bookmarkEnd w:id="48"/>
    </w:p>
    <w:bookmarkEnd w:id="49"/>
    <w:bookmarkEnd w:id="50"/>
    <w:p w:rsidR="00731548" w:rsidRDefault="00731548" w:rsidP="00D57E47">
      <w:pPr>
        <w:pStyle w:val="afd"/>
      </w:pPr>
      <w:r>
        <w:t>===========================</w:t>
      </w:r>
    </w:p>
    <w:p w:rsidR="00731548" w:rsidRDefault="00731548" w:rsidP="00731548">
      <w:pPr>
        <w:pStyle w:val="afd"/>
      </w:pPr>
      <w:r>
        <w:t>[2018-03-14 11:04:05,397] INFO Kafka version : 1.0.0 (org.apache.kafka.common.utils.AppInfoParser)</w:t>
      </w:r>
    </w:p>
    <w:p w:rsidR="00731548" w:rsidRDefault="00731548" w:rsidP="00731548">
      <w:pPr>
        <w:pStyle w:val="afd"/>
      </w:pPr>
      <w:r>
        <w:t>[2018-03-14 11:04:05,397] INFO Kafka commitId : aaa7af6d4a11b29d (org.apache.kafka.common.utils.AppInfoParser)</w:t>
      </w:r>
    </w:p>
    <w:p w:rsidR="00731548" w:rsidRDefault="00731548" w:rsidP="00731548">
      <w:pPr>
        <w:pStyle w:val="afd"/>
      </w:pPr>
      <w:r>
        <w:t xml:space="preserve">[2018-03-14 11:04:05,414] INFO </w:t>
      </w:r>
      <w:r w:rsidRPr="00731548">
        <w:rPr>
          <w:color w:val="FF0000"/>
        </w:rPr>
        <w:t>[KafkaServer id=1</w:t>
      </w:r>
      <w:r>
        <w:t xml:space="preserve">] </w:t>
      </w:r>
      <w:r w:rsidRPr="00731548">
        <w:rPr>
          <w:color w:val="FF0000"/>
        </w:rPr>
        <w:t xml:space="preserve">started </w:t>
      </w:r>
      <w:r>
        <w:t>(kafka.server.KafkaServer)</w:t>
      </w:r>
    </w:p>
    <w:p w:rsidR="00731548" w:rsidRDefault="001F3648" w:rsidP="00731548">
      <w:r>
        <w:rPr>
          <w:rFonts w:hint="eastAsia"/>
        </w:rPr>
        <w:t>最后一行出现</w:t>
      </w:r>
      <w:r w:rsidRPr="00731548">
        <w:rPr>
          <w:color w:val="FF0000"/>
        </w:rPr>
        <w:t>KafkaServer id</w:t>
      </w:r>
      <w:r>
        <w:rPr>
          <w:rFonts w:hint="eastAsia"/>
        </w:rPr>
        <w:t>和</w:t>
      </w:r>
      <w:r w:rsidRPr="00731548">
        <w:rPr>
          <w:color w:val="FF0000"/>
        </w:rPr>
        <w:t>started</w:t>
      </w:r>
      <w:r>
        <w:rPr>
          <w:rFonts w:hint="eastAsia"/>
        </w:rPr>
        <w:t>字样</w:t>
      </w:r>
      <w:r>
        <w:rPr>
          <w:rFonts w:hint="eastAsia"/>
        </w:rPr>
        <w:t>,</w:t>
      </w:r>
      <w:r>
        <w:rPr>
          <w:rFonts w:hint="eastAsia"/>
        </w:rPr>
        <w:t>就表明启动成功了</w:t>
      </w:r>
      <w:r>
        <w:rPr>
          <w:rFonts w:hint="eastAsia"/>
        </w:rPr>
        <w:t>,</w:t>
      </w:r>
      <w:r>
        <w:rPr>
          <w:rFonts w:hint="eastAsia"/>
        </w:rPr>
        <w:t>然后就可以放到</w:t>
      </w:r>
      <w:r w:rsidR="00731548">
        <w:rPr>
          <w:rFonts w:hint="eastAsia"/>
        </w:rPr>
        <w:t>后台启动</w:t>
      </w:r>
      <w:r>
        <w:rPr>
          <w:rFonts w:hint="eastAsia"/>
        </w:rPr>
        <w:t>了</w:t>
      </w:r>
    </w:p>
    <w:p w:rsidR="00731548" w:rsidRDefault="001F3648" w:rsidP="00731548">
      <w:pPr>
        <w:pStyle w:val="afd"/>
      </w:pPr>
      <w:r w:rsidRPr="001F3648">
        <w:t>[root@</w:t>
      </w:r>
      <w:r w:rsidR="002F1B9F">
        <w:t>kafka70</w:t>
      </w:r>
      <w:r w:rsidRPr="001F3648">
        <w:t xml:space="preserve"> logs]#</w:t>
      </w:r>
      <w:r w:rsidRPr="001F3648">
        <w:rPr>
          <w:color w:val="FF0000"/>
        </w:rPr>
        <w:t xml:space="preserve"> /opt/kafka/bin/kaf</w:t>
      </w:r>
      <w:r w:rsidRPr="00600A8E">
        <w:rPr>
          <w:color w:val="FF0000"/>
        </w:rPr>
        <w:t xml:space="preserve">ka-server-start.sh </w:t>
      </w:r>
      <w:bookmarkStart w:id="51" w:name="OLE_LINK47"/>
      <w:bookmarkStart w:id="52" w:name="OLE_LINK48"/>
      <w:r w:rsidRPr="00600A8E">
        <w:rPr>
          <w:color w:val="FF0000"/>
        </w:rPr>
        <w:t>-daemon</w:t>
      </w:r>
      <w:bookmarkEnd w:id="51"/>
      <w:bookmarkEnd w:id="52"/>
      <w:r w:rsidRPr="00600A8E">
        <w:rPr>
          <w:color w:val="FF0000"/>
        </w:rPr>
        <w:t xml:space="preserve"> </w:t>
      </w:r>
      <w:r w:rsidRPr="00DA21E3">
        <w:rPr>
          <w:color w:val="FF0000"/>
        </w:rPr>
        <w:t>/opt/kafka/config/server.properties</w:t>
      </w:r>
    </w:p>
    <w:p w:rsidR="001F3648" w:rsidRPr="001F3648" w:rsidRDefault="001F3648" w:rsidP="00731548">
      <w:pPr>
        <w:pStyle w:val="afd"/>
        <w:rPr>
          <w:color w:val="FF0000"/>
        </w:rPr>
      </w:pPr>
      <w:r w:rsidRPr="001F3648">
        <w:t>[root@</w:t>
      </w:r>
      <w:r w:rsidR="002F1B9F">
        <w:t>kafka70</w:t>
      </w:r>
      <w:r w:rsidRPr="001F3648">
        <w:t xml:space="preserve"> logs]# </w:t>
      </w:r>
      <w:r w:rsidRPr="001F3648">
        <w:rPr>
          <w:color w:val="FF0000"/>
        </w:rPr>
        <w:t>tail -f /opt/kafka/logs/server.log</w:t>
      </w:r>
    </w:p>
    <w:p w:rsidR="001F3648" w:rsidRDefault="001F3648" w:rsidP="00731548">
      <w:pPr>
        <w:pStyle w:val="afd"/>
      </w:pPr>
      <w:r>
        <w:t>=========================</w:t>
      </w:r>
    </w:p>
    <w:p w:rsidR="001F3648" w:rsidRDefault="001F3648" w:rsidP="001F3648">
      <w:pPr>
        <w:pStyle w:val="afd"/>
      </w:pPr>
      <w:r>
        <w:t>[2018-03-14 11:04:05,414] INFO [</w:t>
      </w:r>
      <w:r w:rsidRPr="001F3648">
        <w:rPr>
          <w:color w:val="FF0000"/>
        </w:rPr>
        <w:t>KafkaServer id=1</w:t>
      </w:r>
      <w:r>
        <w:t xml:space="preserve">] </w:t>
      </w:r>
      <w:r w:rsidRPr="001F3648">
        <w:rPr>
          <w:color w:val="FF0000"/>
        </w:rPr>
        <w:t xml:space="preserve">started </w:t>
      </w:r>
      <w:r>
        <w:t>(kafka.server.KafkaServer)</w:t>
      </w:r>
    </w:p>
    <w:p w:rsidR="00600A8E" w:rsidRDefault="00600A8E" w:rsidP="00600A8E"/>
    <w:p w:rsidR="00600A8E" w:rsidRDefault="00EA216E" w:rsidP="00600A8E">
      <w:r>
        <w:lastRenderedPageBreak/>
        <w:t>节点</w:t>
      </w:r>
      <w:r>
        <w:rPr>
          <w:rFonts w:hint="eastAsia"/>
        </w:rPr>
        <w:t>2,</w:t>
      </w:r>
      <w:r>
        <w:rPr>
          <w:rFonts w:hint="eastAsia"/>
        </w:rPr>
        <w:t>我们这次直接后台启动然后查看日志</w:t>
      </w:r>
    </w:p>
    <w:p w:rsidR="00EA216E" w:rsidRDefault="00EA216E" w:rsidP="00EA216E">
      <w:pPr>
        <w:pStyle w:val="afd"/>
      </w:pPr>
      <w:r w:rsidRPr="00EA216E">
        <w:t>[root@</w:t>
      </w:r>
      <w:r w:rsidR="002F1B9F">
        <w:t>kafka71</w:t>
      </w:r>
      <w:r w:rsidRPr="00EA216E">
        <w:t xml:space="preserve"> kafka]# </w:t>
      </w:r>
      <w:r w:rsidRPr="00EA216E">
        <w:rPr>
          <w:color w:val="FF0000"/>
        </w:rPr>
        <w:t>/opt/kafka/bin/kafka-server-start.sh -daemon /opt/kafka/config/server.properties</w:t>
      </w:r>
    </w:p>
    <w:p w:rsidR="00EA216E" w:rsidRDefault="00EA216E" w:rsidP="00EA216E">
      <w:pPr>
        <w:pStyle w:val="afd"/>
      </w:pPr>
      <w:r w:rsidRPr="00EA216E">
        <w:t>[root@</w:t>
      </w:r>
      <w:r w:rsidR="002F1B9F">
        <w:t>kafka71</w:t>
      </w:r>
      <w:r w:rsidRPr="00EA216E">
        <w:t xml:space="preserve"> kafka]#</w:t>
      </w:r>
      <w:r w:rsidRPr="00EA216E">
        <w:rPr>
          <w:color w:val="FF0000"/>
        </w:rPr>
        <w:t xml:space="preserve"> tail -f /opt/kafka/logs/server.log</w:t>
      </w:r>
    </w:p>
    <w:p w:rsidR="00EA216E" w:rsidRDefault="00EA216E" w:rsidP="00EA216E">
      <w:pPr>
        <w:pStyle w:val="afd"/>
      </w:pPr>
      <w:r>
        <w:t>====================================</w:t>
      </w:r>
    </w:p>
    <w:p w:rsidR="00EA216E" w:rsidRDefault="00EA216E" w:rsidP="00EA216E">
      <w:pPr>
        <w:pStyle w:val="afd"/>
      </w:pPr>
      <w:r w:rsidRPr="00EA216E">
        <w:t xml:space="preserve">[2018-03-14 11:04:13,679] INFO </w:t>
      </w:r>
      <w:r w:rsidRPr="00EA216E">
        <w:rPr>
          <w:color w:val="FF0000"/>
        </w:rPr>
        <w:t>[KafkaServer id=2</w:t>
      </w:r>
      <w:r w:rsidRPr="00EA216E">
        <w:t xml:space="preserve">] </w:t>
      </w:r>
      <w:r w:rsidRPr="00EA216E">
        <w:rPr>
          <w:color w:val="FF0000"/>
        </w:rPr>
        <w:t xml:space="preserve">started </w:t>
      </w:r>
      <w:r w:rsidRPr="00EA216E">
        <w:t>(kafka.server.KafkaServer)</w:t>
      </w:r>
    </w:p>
    <w:p w:rsidR="00EA216E" w:rsidRDefault="00EA216E" w:rsidP="00EA216E">
      <w:r>
        <w:rPr>
          <w:rFonts w:hint="eastAsia"/>
        </w:rPr>
        <w:t>节点</w:t>
      </w:r>
      <w:r>
        <w:rPr>
          <w:rFonts w:hint="eastAsia"/>
        </w:rPr>
        <w:t>3,</w:t>
      </w:r>
      <w:r>
        <w:rPr>
          <w:rFonts w:hint="eastAsia"/>
        </w:rPr>
        <w:t>一样后台启动然后查看日志</w:t>
      </w:r>
    </w:p>
    <w:p w:rsidR="00EA216E" w:rsidRPr="00D912EB" w:rsidRDefault="00D912EB" w:rsidP="00EA216E">
      <w:pPr>
        <w:pStyle w:val="afd"/>
        <w:rPr>
          <w:color w:val="FF0000"/>
        </w:rPr>
      </w:pPr>
      <w:r w:rsidRPr="00D912EB">
        <w:t>[root@</w:t>
      </w:r>
      <w:r w:rsidR="002F1B9F">
        <w:t>kafka72</w:t>
      </w:r>
      <w:r w:rsidRPr="00D912EB">
        <w:t xml:space="preserve"> kafka]#</w:t>
      </w:r>
      <w:r w:rsidRPr="00D912EB">
        <w:rPr>
          <w:color w:val="FF0000"/>
        </w:rPr>
        <w:t xml:space="preserve"> </w:t>
      </w:r>
      <w:bookmarkStart w:id="53" w:name="OLE_LINK39"/>
      <w:bookmarkStart w:id="54" w:name="OLE_LINK40"/>
      <w:r w:rsidRPr="00D912EB">
        <w:rPr>
          <w:color w:val="FF0000"/>
        </w:rPr>
        <w:t>/opt/kafka/bin/kafka-server-start.sh -daemon /opt/kafka/config/server.properties</w:t>
      </w:r>
      <w:bookmarkEnd w:id="53"/>
      <w:bookmarkEnd w:id="54"/>
    </w:p>
    <w:p w:rsidR="00D912EB" w:rsidRPr="00D912EB" w:rsidRDefault="00D912EB" w:rsidP="00EA216E">
      <w:pPr>
        <w:pStyle w:val="afd"/>
        <w:rPr>
          <w:color w:val="FF0000"/>
        </w:rPr>
      </w:pPr>
      <w:r w:rsidRPr="00D912EB">
        <w:t>[root@</w:t>
      </w:r>
      <w:r w:rsidR="002F1B9F">
        <w:t>kafka72</w:t>
      </w:r>
      <w:r w:rsidRPr="00D912EB">
        <w:t xml:space="preserve"> kafka]#</w:t>
      </w:r>
      <w:r w:rsidRPr="00D912EB">
        <w:rPr>
          <w:color w:val="FF0000"/>
        </w:rPr>
        <w:t xml:space="preserve"> tail -f /opt/kafka/logs/server.log</w:t>
      </w:r>
    </w:p>
    <w:p w:rsidR="00D912EB" w:rsidRDefault="00D912EB" w:rsidP="00EA216E">
      <w:pPr>
        <w:pStyle w:val="afd"/>
      </w:pPr>
      <w:r>
        <w:t>=======================================</w:t>
      </w:r>
    </w:p>
    <w:p w:rsidR="00D912EB" w:rsidRPr="001F3648" w:rsidRDefault="00D912EB" w:rsidP="00DA21E3">
      <w:pPr>
        <w:pStyle w:val="afd"/>
      </w:pPr>
      <w:r w:rsidRPr="00D912EB">
        <w:t>[2018-03-14 11:06:38,274] INFO [</w:t>
      </w:r>
      <w:r w:rsidRPr="00D912EB">
        <w:rPr>
          <w:color w:val="FF0000"/>
        </w:rPr>
        <w:t>KafkaServer id=3</w:t>
      </w:r>
      <w:r w:rsidRPr="00D912EB">
        <w:t xml:space="preserve">] </w:t>
      </w:r>
      <w:r w:rsidRPr="00D912EB">
        <w:rPr>
          <w:color w:val="FF0000"/>
        </w:rPr>
        <w:t xml:space="preserve">started </w:t>
      </w:r>
      <w:r w:rsidRPr="00D912EB">
        <w:t>(kafka.server.KafkaServer)</w:t>
      </w:r>
    </w:p>
    <w:p w:rsidR="00E80E4C" w:rsidRDefault="00E80E4C" w:rsidP="00E80E4C">
      <w:pPr>
        <w:pStyle w:val="3"/>
        <w:spacing w:before="163" w:after="163"/>
      </w:pPr>
      <w:bookmarkStart w:id="55" w:name="_Toc508793716"/>
      <w:r>
        <w:t>验证进程</w:t>
      </w:r>
      <w:bookmarkEnd w:id="55"/>
    </w:p>
    <w:p w:rsidR="00E80E4C" w:rsidRPr="00E80E4C" w:rsidRDefault="00E80E4C" w:rsidP="00E80E4C">
      <w:r>
        <w:t>节点</w:t>
      </w:r>
      <w:r>
        <w:rPr>
          <w:rFonts w:hint="eastAsia"/>
        </w:rPr>
        <w:t>1</w:t>
      </w:r>
    </w:p>
    <w:p w:rsidR="004A6193" w:rsidRDefault="004A6193" w:rsidP="004A6193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4A6193">
        <w:rPr>
          <w:color w:val="FF0000"/>
        </w:rPr>
        <w:t>/opt/jdk/bin/jps</w:t>
      </w:r>
    </w:p>
    <w:p w:rsidR="004A6193" w:rsidRDefault="004A6193" w:rsidP="004A6193">
      <w:pPr>
        <w:pStyle w:val="afd"/>
      </w:pPr>
      <w:r>
        <w:t>4531 Jps</w:t>
      </w:r>
    </w:p>
    <w:p w:rsidR="004A6193" w:rsidRDefault="004A6193" w:rsidP="004A6193">
      <w:pPr>
        <w:pStyle w:val="afd"/>
      </w:pPr>
      <w:r>
        <w:t>4334 Kafka</w:t>
      </w:r>
    </w:p>
    <w:p w:rsidR="00D912EB" w:rsidRDefault="004A6193" w:rsidP="004A6193">
      <w:pPr>
        <w:pStyle w:val="afd"/>
      </w:pPr>
      <w:r>
        <w:t>1230 QuorumPeerMain</w:t>
      </w:r>
    </w:p>
    <w:p w:rsidR="00D912EB" w:rsidRDefault="00E80E4C" w:rsidP="00D912EB">
      <w:r>
        <w:rPr>
          <w:rFonts w:hint="eastAsia"/>
        </w:rPr>
        <w:t>节点</w:t>
      </w:r>
      <w:r>
        <w:rPr>
          <w:rFonts w:hint="eastAsia"/>
        </w:rPr>
        <w:t>2</w:t>
      </w:r>
    </w:p>
    <w:p w:rsidR="00E80E4C" w:rsidRDefault="00E80E4C" w:rsidP="00E80E4C">
      <w:pPr>
        <w:pStyle w:val="afd"/>
      </w:pPr>
      <w:r>
        <w:t>[root@</w:t>
      </w:r>
      <w:r w:rsidR="002F1B9F">
        <w:t>kafka71</w:t>
      </w:r>
      <w:r>
        <w:t xml:space="preserve"> kafka]# </w:t>
      </w:r>
      <w:r w:rsidRPr="00E80E4C">
        <w:rPr>
          <w:color w:val="FF0000"/>
        </w:rPr>
        <w:t>/opt/jdk/bin/jps</w:t>
      </w:r>
    </w:p>
    <w:p w:rsidR="00E80E4C" w:rsidRDefault="00E80E4C" w:rsidP="00E80E4C">
      <w:pPr>
        <w:pStyle w:val="afd"/>
      </w:pPr>
      <w:r>
        <w:t>2513 Kafka</w:t>
      </w:r>
    </w:p>
    <w:p w:rsidR="00E80E4C" w:rsidRDefault="00E80E4C" w:rsidP="00E80E4C">
      <w:pPr>
        <w:pStyle w:val="afd"/>
      </w:pPr>
      <w:r>
        <w:t>2664 Jps</w:t>
      </w:r>
    </w:p>
    <w:p w:rsidR="00E80E4C" w:rsidRDefault="00E80E4C" w:rsidP="00E80E4C">
      <w:pPr>
        <w:pStyle w:val="afd"/>
      </w:pPr>
      <w:r>
        <w:t>1163 QuorumPeerMain</w:t>
      </w:r>
    </w:p>
    <w:p w:rsidR="00E80E4C" w:rsidRDefault="00E80E4C" w:rsidP="00E80E4C">
      <w:r>
        <w:rPr>
          <w:rFonts w:hint="eastAsia"/>
        </w:rPr>
        <w:t>节点</w:t>
      </w:r>
      <w:r>
        <w:rPr>
          <w:rFonts w:hint="eastAsia"/>
        </w:rPr>
        <w:t>3</w:t>
      </w:r>
    </w:p>
    <w:p w:rsidR="00E80E4C" w:rsidRDefault="00E80E4C" w:rsidP="00E80E4C">
      <w:pPr>
        <w:pStyle w:val="afd"/>
      </w:pPr>
      <w:r>
        <w:t>[root@</w:t>
      </w:r>
      <w:r w:rsidR="002F1B9F">
        <w:t>kafka72</w:t>
      </w:r>
      <w:r>
        <w:t xml:space="preserve"> kafka]# </w:t>
      </w:r>
      <w:r w:rsidRPr="00E80E4C">
        <w:rPr>
          <w:color w:val="FF0000"/>
        </w:rPr>
        <w:t>/opt/jdk/bin/jps</w:t>
      </w:r>
    </w:p>
    <w:p w:rsidR="00E80E4C" w:rsidRDefault="00E80E4C" w:rsidP="00E80E4C">
      <w:pPr>
        <w:pStyle w:val="afd"/>
      </w:pPr>
      <w:r>
        <w:t>2835 Jps</w:t>
      </w:r>
    </w:p>
    <w:p w:rsidR="00E80E4C" w:rsidRDefault="00E80E4C" w:rsidP="00E80E4C">
      <w:pPr>
        <w:pStyle w:val="afd"/>
      </w:pPr>
      <w:r>
        <w:t>2728 Kafka</w:t>
      </w:r>
    </w:p>
    <w:p w:rsidR="00E80E4C" w:rsidRDefault="00E80E4C" w:rsidP="00E80E4C">
      <w:pPr>
        <w:pStyle w:val="afd"/>
      </w:pPr>
      <w:r>
        <w:t>1385 QuorumPeerMain</w:t>
      </w:r>
    </w:p>
    <w:p w:rsidR="00E80E4C" w:rsidRDefault="00E80E4C" w:rsidP="00E80E4C">
      <w:pPr>
        <w:pStyle w:val="3"/>
        <w:spacing w:before="163" w:after="163"/>
      </w:pPr>
      <w:bookmarkStart w:id="56" w:name="_Toc508793717"/>
      <w:r>
        <w:rPr>
          <w:rFonts w:hint="eastAsia"/>
        </w:rPr>
        <w:t>测试创建</w:t>
      </w:r>
      <w:r>
        <w:rPr>
          <w:rFonts w:hint="eastAsia"/>
        </w:rPr>
        <w:t>topic</w:t>
      </w:r>
      <w:bookmarkEnd w:id="56"/>
    </w:p>
    <w:p w:rsidR="0057603E" w:rsidRPr="0057603E" w:rsidRDefault="0057603E" w:rsidP="0057603E">
      <w:r w:rsidRPr="00B06BCE">
        <w:rPr>
          <w:rFonts w:hint="eastAsia"/>
        </w:rPr>
        <w:t>创建名为</w:t>
      </w:r>
      <w:r>
        <w:t>kafkatest</w:t>
      </w:r>
      <w:r w:rsidRPr="00B06BCE">
        <w:rPr>
          <w:rFonts w:hint="eastAsia"/>
        </w:rPr>
        <w:t>，</w:t>
      </w:r>
      <w:r w:rsidRPr="00B06BCE">
        <w:rPr>
          <w:rFonts w:hint="eastAsia"/>
        </w:rPr>
        <w:t>partitions</w:t>
      </w:r>
      <w:r>
        <w:t>(</w:t>
      </w:r>
      <w:r>
        <w:rPr>
          <w:rFonts w:hint="eastAsia"/>
        </w:rPr>
        <w:t>分区</w:t>
      </w:r>
      <w:r>
        <w:t>)</w:t>
      </w:r>
      <w:r w:rsidRPr="00B06BCE">
        <w:rPr>
          <w:rFonts w:hint="eastAsia"/>
        </w:rPr>
        <w:t>为</w:t>
      </w:r>
      <w:r w:rsidRPr="00B06BCE">
        <w:rPr>
          <w:rFonts w:hint="eastAsia"/>
        </w:rPr>
        <w:t>3</w:t>
      </w:r>
      <w:r w:rsidRPr="00B06BCE">
        <w:rPr>
          <w:rFonts w:hint="eastAsia"/>
        </w:rPr>
        <w:t>，</w:t>
      </w:r>
      <w:r w:rsidRPr="00B06BCE">
        <w:rPr>
          <w:rFonts w:hint="eastAsia"/>
        </w:rPr>
        <w:t>replication</w:t>
      </w:r>
      <w:r>
        <w:t>(</w:t>
      </w:r>
      <w:r>
        <w:rPr>
          <w:rFonts w:hint="eastAsia"/>
        </w:rPr>
        <w:t>复制</w:t>
      </w:r>
      <w:r>
        <w:t>)</w:t>
      </w:r>
      <w:r w:rsidRPr="00B06BCE">
        <w:rPr>
          <w:rFonts w:hint="eastAsia"/>
        </w:rPr>
        <w:t>为</w:t>
      </w:r>
      <w:r w:rsidRPr="00B06BCE">
        <w:rPr>
          <w:rFonts w:hint="eastAsia"/>
        </w:rPr>
        <w:t>3</w:t>
      </w:r>
      <w:r w:rsidRPr="00B06BCE">
        <w:rPr>
          <w:rFonts w:hint="eastAsia"/>
        </w:rPr>
        <w:t>的</w:t>
      </w:r>
      <w:r w:rsidRPr="00B06BCE">
        <w:rPr>
          <w:rFonts w:hint="eastAsia"/>
        </w:rPr>
        <w:t>topic</w:t>
      </w:r>
      <w:r>
        <w:t>(</w:t>
      </w:r>
      <w:r>
        <w:rPr>
          <w:rFonts w:hint="eastAsia"/>
        </w:rPr>
        <w:t>主题</w:t>
      </w:r>
      <w:r>
        <w:t>),</w:t>
      </w:r>
      <w:r>
        <w:t>在任意机器操作即可</w:t>
      </w:r>
    </w:p>
    <w:p w:rsidR="0057603E" w:rsidRPr="00A242AA" w:rsidRDefault="0057603E" w:rsidP="0057603E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 </w:t>
      </w:r>
      <w:bookmarkStart w:id="57" w:name="OLE_LINK29"/>
      <w:bookmarkStart w:id="58" w:name="OLE_LINK30"/>
      <w:bookmarkStart w:id="59" w:name="OLE_LINK49"/>
      <w:r w:rsidRPr="00A242AA">
        <w:rPr>
          <w:color w:val="FF0000"/>
        </w:rPr>
        <w:t>/opt/kafk</w:t>
      </w:r>
      <w:r w:rsidR="00A242AA">
        <w:rPr>
          <w:color w:val="FF0000"/>
        </w:rPr>
        <w:t xml:space="preserve">a/bin/kafka-topics.sh  --create  </w:t>
      </w:r>
      <w:r w:rsidRPr="00A242AA">
        <w:rPr>
          <w:color w:val="FF0000"/>
        </w:rPr>
        <w:t>--zookeeper 192.168.47.70:2181,192.168.47.71:2181,192.168.47.72:2181 --partitions 3 --replication-factor 3 --topic kafkatest</w:t>
      </w:r>
    </w:p>
    <w:bookmarkEnd w:id="57"/>
    <w:bookmarkEnd w:id="58"/>
    <w:bookmarkEnd w:id="59"/>
    <w:p w:rsidR="00E80E4C" w:rsidRDefault="0057603E" w:rsidP="00A242AA">
      <w:pPr>
        <w:pStyle w:val="afd"/>
      </w:pPr>
      <w:r>
        <w:t>Created topic "kafkatest".</w:t>
      </w:r>
    </w:p>
    <w:p w:rsidR="00A242AA" w:rsidRDefault="00A242AA" w:rsidP="00A242AA">
      <w:pPr>
        <w:pStyle w:val="3"/>
        <w:spacing w:before="163" w:after="163"/>
      </w:pPr>
      <w:bookmarkStart w:id="60" w:name="_Toc508793718"/>
      <w:r>
        <w:rPr>
          <w:rFonts w:hint="eastAsia"/>
        </w:rPr>
        <w:lastRenderedPageBreak/>
        <w:t>测试获取</w:t>
      </w:r>
      <w:r>
        <w:rPr>
          <w:rFonts w:hint="eastAsia"/>
        </w:rPr>
        <w:t>toppid</w:t>
      </w:r>
      <w:bookmarkEnd w:id="60"/>
    </w:p>
    <w:p w:rsidR="00A242AA" w:rsidRDefault="00A242AA" w:rsidP="00A242AA">
      <w:r>
        <w:rPr>
          <w:rFonts w:hint="eastAsia"/>
        </w:rPr>
        <w:t>可以在任意一台</w:t>
      </w:r>
      <w:r>
        <w:rPr>
          <w:rFonts w:hint="eastAsia"/>
        </w:rPr>
        <w:t>kafka</w:t>
      </w:r>
      <w:r>
        <w:rPr>
          <w:rFonts w:hint="eastAsia"/>
        </w:rPr>
        <w:t>服务器进行测试</w:t>
      </w:r>
    </w:p>
    <w:p w:rsidR="001C2EA3" w:rsidRPr="00A242AA" w:rsidRDefault="001C2EA3" w:rsidP="00A242AA">
      <w:r>
        <w:t>节点</w:t>
      </w:r>
      <w:r>
        <w:rPr>
          <w:rFonts w:hint="eastAsia"/>
        </w:rPr>
        <w:t>1</w:t>
      </w:r>
    </w:p>
    <w:p w:rsidR="001C2EA3" w:rsidRPr="001C2EA3" w:rsidRDefault="001C2EA3" w:rsidP="001C2EA3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</w:t>
      </w:r>
      <w:bookmarkStart w:id="61" w:name="OLE_LINK31"/>
      <w:bookmarkStart w:id="62" w:name="OLE_LINK32"/>
      <w:r>
        <w:t xml:space="preserve"> </w:t>
      </w:r>
      <w:r w:rsidRPr="001C2EA3">
        <w:rPr>
          <w:color w:val="FF0000"/>
        </w:rPr>
        <w:t>/opt/kafka/bin/kafka-topics.sh --describe --zookeeper 192.168.47.70:2181,192.168.47.71:2181,192.168.47.72:2181  --topic kafkatest</w:t>
      </w:r>
      <w:bookmarkEnd w:id="61"/>
      <w:bookmarkEnd w:id="62"/>
    </w:p>
    <w:p w:rsidR="001C2EA3" w:rsidRDefault="001C2EA3" w:rsidP="001C2EA3">
      <w:pPr>
        <w:pStyle w:val="afd"/>
      </w:pPr>
      <w:r>
        <w:t>Topic:kafkatest</w:t>
      </w:r>
      <w:r>
        <w:tab/>
        <w:t>PartitionCount:3</w:t>
      </w:r>
      <w:r>
        <w:tab/>
        <w:t>ReplicationFactor:3</w:t>
      </w:r>
      <w:r>
        <w:tab/>
        <w:t>Configs: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0</w:t>
      </w:r>
      <w:r>
        <w:tab/>
        <w:t>Leader: 2</w:t>
      </w:r>
      <w:r>
        <w:tab/>
        <w:t>Replicas: 2,3,1</w:t>
      </w:r>
      <w:r>
        <w:tab/>
        <w:t>Isr: 2,3,1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1</w:t>
      </w:r>
      <w:r>
        <w:tab/>
        <w:t>Leader: 3</w:t>
      </w:r>
      <w:r>
        <w:tab/>
        <w:t>Replicas: 3,1,2</w:t>
      </w:r>
      <w:r>
        <w:tab/>
        <w:t>Isr: 3,1,2</w:t>
      </w:r>
    </w:p>
    <w:p w:rsidR="00A242AA" w:rsidRPr="00A242AA" w:rsidRDefault="001C2EA3" w:rsidP="001C2EA3">
      <w:pPr>
        <w:pStyle w:val="afd"/>
      </w:pPr>
      <w:r>
        <w:tab/>
        <w:t>Topic: kafkatest</w:t>
      </w:r>
      <w:r>
        <w:tab/>
        <w:t>Partition: 2</w:t>
      </w:r>
      <w:r>
        <w:tab/>
        <w:t>Leader: 1</w:t>
      </w:r>
      <w:r>
        <w:tab/>
        <w:t>Replicas: 1,2,3</w:t>
      </w:r>
      <w:r>
        <w:tab/>
        <w:t>Isr: 1,2,3</w:t>
      </w:r>
    </w:p>
    <w:p w:rsidR="00A242AA" w:rsidRDefault="001C2EA3" w:rsidP="00A242AA">
      <w:r>
        <w:t>节点</w:t>
      </w:r>
      <w:r>
        <w:rPr>
          <w:rFonts w:hint="eastAsia"/>
        </w:rPr>
        <w:t>2</w:t>
      </w:r>
    </w:p>
    <w:p w:rsidR="001C2EA3" w:rsidRDefault="001C2EA3" w:rsidP="001C2EA3">
      <w:pPr>
        <w:pStyle w:val="afd"/>
      </w:pPr>
      <w:r>
        <w:t>[root@</w:t>
      </w:r>
      <w:r w:rsidR="002F1B9F">
        <w:t>kafka71</w:t>
      </w:r>
      <w:r>
        <w:t xml:space="preserve"> ~]# </w:t>
      </w:r>
      <w:r w:rsidRPr="001C2EA3">
        <w:rPr>
          <w:color w:val="FF0000"/>
        </w:rPr>
        <w:t>/opt/kafka/bin/kafka-topics.sh --describe --zookeeper 192.168.47.70:2181,192.168.47.71:2181,192.168.47.72:2181  --topic kafkatest</w:t>
      </w:r>
    </w:p>
    <w:p w:rsidR="001C2EA3" w:rsidRDefault="001C2EA3" w:rsidP="001C2EA3">
      <w:pPr>
        <w:pStyle w:val="afd"/>
      </w:pPr>
      <w:r>
        <w:t>Topic:kafkatest</w:t>
      </w:r>
      <w:r>
        <w:tab/>
        <w:t>PartitionCount:3</w:t>
      </w:r>
      <w:r>
        <w:tab/>
        <w:t>ReplicationFactor:3</w:t>
      </w:r>
      <w:r>
        <w:tab/>
        <w:t>Configs: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0</w:t>
      </w:r>
      <w:r>
        <w:tab/>
        <w:t>Leader: 2</w:t>
      </w:r>
      <w:r>
        <w:tab/>
        <w:t>Replicas: 2,3,1</w:t>
      </w:r>
      <w:r>
        <w:tab/>
        <w:t>Isr: 2,3,1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1</w:t>
      </w:r>
      <w:r>
        <w:tab/>
        <w:t>Leader: 3</w:t>
      </w:r>
      <w:r>
        <w:tab/>
        <w:t>Replicas: 3,1,2</w:t>
      </w:r>
      <w:r>
        <w:tab/>
        <w:t>Isr: 3,1,2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2</w:t>
      </w:r>
      <w:r>
        <w:tab/>
        <w:t>Leader: 1</w:t>
      </w:r>
      <w:r>
        <w:tab/>
        <w:t>Replicas: 1,2,3</w:t>
      </w:r>
      <w:r>
        <w:tab/>
        <w:t>Isr: 1,2,3</w:t>
      </w:r>
    </w:p>
    <w:p w:rsidR="001C2EA3" w:rsidRDefault="001C2EA3" w:rsidP="001C2EA3">
      <w:r>
        <w:t>节点</w:t>
      </w:r>
      <w:r>
        <w:rPr>
          <w:rFonts w:hint="eastAsia"/>
        </w:rPr>
        <w:t>3</w:t>
      </w:r>
    </w:p>
    <w:p w:rsidR="001C2EA3" w:rsidRPr="001C2EA3" w:rsidRDefault="001C2EA3" w:rsidP="001C2EA3">
      <w:pPr>
        <w:pStyle w:val="afd"/>
        <w:rPr>
          <w:color w:val="FF0000"/>
        </w:rPr>
      </w:pPr>
      <w:r>
        <w:t>[root@</w:t>
      </w:r>
      <w:r w:rsidR="002F1B9F">
        <w:t>kafka72</w:t>
      </w:r>
      <w:r>
        <w:t xml:space="preserve"> ~]# </w:t>
      </w:r>
      <w:r w:rsidRPr="001C2EA3">
        <w:rPr>
          <w:color w:val="FF0000"/>
        </w:rPr>
        <w:t>/opt/kafka/bin/kafka-topics.sh --describe --zookeeper 192.168.47.70:2181,192.168.47.71:2181,192.168.47.72:2181  --topic kafkatest</w:t>
      </w:r>
    </w:p>
    <w:p w:rsidR="001C2EA3" w:rsidRDefault="001C2EA3" w:rsidP="001C2EA3">
      <w:pPr>
        <w:pStyle w:val="afd"/>
      </w:pPr>
      <w:r>
        <w:t>Topic:kafkatest</w:t>
      </w:r>
      <w:r>
        <w:tab/>
        <w:t>PartitionCount:3</w:t>
      </w:r>
      <w:r>
        <w:tab/>
        <w:t>ReplicationFactor:3</w:t>
      </w:r>
      <w:r>
        <w:tab/>
        <w:t>Configs: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0</w:t>
      </w:r>
      <w:r>
        <w:tab/>
        <w:t>Leader: 2</w:t>
      </w:r>
      <w:r>
        <w:tab/>
        <w:t>Replicas: 2,3,1</w:t>
      </w:r>
      <w:r>
        <w:tab/>
        <w:t>Isr: 2,3,1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1</w:t>
      </w:r>
      <w:r>
        <w:tab/>
        <w:t>Leader: 3</w:t>
      </w:r>
      <w:r>
        <w:tab/>
        <w:t>Replicas: 3,1,2</w:t>
      </w:r>
      <w:r>
        <w:tab/>
        <w:t>Isr: 3,1,2</w:t>
      </w:r>
    </w:p>
    <w:p w:rsidR="001C2EA3" w:rsidRDefault="001C2EA3" w:rsidP="001C2EA3">
      <w:pPr>
        <w:pStyle w:val="afd"/>
      </w:pPr>
      <w:r>
        <w:tab/>
        <w:t>Topic: kafkatest</w:t>
      </w:r>
      <w:r>
        <w:tab/>
        <w:t>Partition: 2</w:t>
      </w:r>
      <w:r>
        <w:tab/>
        <w:t>Leader: 1</w:t>
      </w:r>
      <w:r>
        <w:tab/>
        <w:t>Replicas: 1,2,3</w:t>
      </w:r>
      <w:r>
        <w:tab/>
        <w:t>Isr: 1,2,3</w:t>
      </w:r>
    </w:p>
    <w:p w:rsidR="001C2EA3" w:rsidRPr="001C2EA3" w:rsidRDefault="001C2EA3" w:rsidP="00A242AA">
      <w:r w:rsidRPr="00CD5DE4">
        <w:rPr>
          <w:rFonts w:hint="eastAsia"/>
          <w:color w:val="FF0000"/>
        </w:rPr>
        <w:t>状态说明</w:t>
      </w:r>
      <w:r w:rsidRPr="001C2EA3">
        <w:rPr>
          <w:rFonts w:hint="eastAsia"/>
        </w:rPr>
        <w:t>：</w:t>
      </w:r>
      <w:r>
        <w:rPr>
          <w:rFonts w:hint="eastAsia"/>
        </w:rPr>
        <w:t>kaf</w:t>
      </w:r>
      <w:r>
        <w:t>ka</w:t>
      </w:r>
      <w:r w:rsidRPr="001C2EA3">
        <w:rPr>
          <w:rFonts w:hint="eastAsia"/>
        </w:rPr>
        <w:t>test</w:t>
      </w:r>
      <w:r w:rsidRPr="001C2EA3">
        <w:rPr>
          <w:rFonts w:hint="eastAsia"/>
        </w:rPr>
        <w:t>有三个分区分别为</w:t>
      </w:r>
      <w:r w:rsidRPr="001C2EA3">
        <w:rPr>
          <w:rFonts w:hint="eastAsia"/>
        </w:rPr>
        <w:t>1</w:t>
      </w:r>
      <w:r w:rsidRPr="001C2EA3">
        <w:rPr>
          <w:rFonts w:hint="eastAsia"/>
        </w:rPr>
        <w:t>、</w:t>
      </w:r>
      <w:r w:rsidRPr="001C2EA3">
        <w:rPr>
          <w:rFonts w:hint="eastAsia"/>
        </w:rPr>
        <w:t>2</w:t>
      </w:r>
      <w:r w:rsidRPr="001C2EA3">
        <w:rPr>
          <w:rFonts w:hint="eastAsia"/>
        </w:rPr>
        <w:t>、</w:t>
      </w:r>
      <w:r w:rsidRPr="001C2EA3">
        <w:rPr>
          <w:rFonts w:hint="eastAsia"/>
        </w:rPr>
        <w:t>3</w:t>
      </w:r>
      <w:r w:rsidRPr="001C2EA3">
        <w:rPr>
          <w:rFonts w:hint="eastAsia"/>
        </w:rPr>
        <w:t>，分区</w:t>
      </w:r>
      <w:r w:rsidRPr="001C2EA3">
        <w:rPr>
          <w:rFonts w:hint="eastAsia"/>
        </w:rPr>
        <w:t>0</w:t>
      </w:r>
      <w:r w:rsidRPr="001C2EA3">
        <w:rPr>
          <w:rFonts w:hint="eastAsia"/>
        </w:rPr>
        <w:t>的</w:t>
      </w:r>
      <w:r w:rsidRPr="001C2EA3">
        <w:rPr>
          <w:rFonts w:hint="eastAsia"/>
        </w:rPr>
        <w:t>leader</w:t>
      </w:r>
      <w:r w:rsidRPr="001C2EA3">
        <w:rPr>
          <w:rFonts w:hint="eastAsia"/>
        </w:rPr>
        <w:t>是</w:t>
      </w:r>
      <w:r w:rsidR="00CD5DE4">
        <w:t>2</w:t>
      </w:r>
      <w:r w:rsidRPr="001C2EA3">
        <w:rPr>
          <w:rFonts w:hint="eastAsia"/>
        </w:rPr>
        <w:t>（</w:t>
      </w:r>
      <w:r w:rsidRPr="001C2EA3">
        <w:rPr>
          <w:rFonts w:hint="eastAsia"/>
        </w:rPr>
        <w:t>broker.id</w:t>
      </w:r>
      <w:r w:rsidRPr="001C2EA3">
        <w:rPr>
          <w:rFonts w:hint="eastAsia"/>
        </w:rPr>
        <w:t>），分区</w:t>
      </w:r>
      <w:r w:rsidRPr="001C2EA3">
        <w:rPr>
          <w:rFonts w:hint="eastAsia"/>
        </w:rPr>
        <w:t>0</w:t>
      </w:r>
      <w:r w:rsidRPr="001C2EA3">
        <w:rPr>
          <w:rFonts w:hint="eastAsia"/>
        </w:rPr>
        <w:t>有三个副本，并且状态都为</w:t>
      </w:r>
      <w:r w:rsidRPr="001C2EA3">
        <w:rPr>
          <w:rFonts w:hint="eastAsia"/>
        </w:rPr>
        <w:t>lsr</w:t>
      </w:r>
      <w:r w:rsidRPr="001C2EA3">
        <w:rPr>
          <w:rFonts w:hint="eastAsia"/>
        </w:rPr>
        <w:t>（</w:t>
      </w:r>
      <w:r w:rsidRPr="001C2EA3">
        <w:rPr>
          <w:rFonts w:hint="eastAsia"/>
        </w:rPr>
        <w:t>ln-sync</w:t>
      </w:r>
      <w:r w:rsidRPr="001C2EA3">
        <w:rPr>
          <w:rFonts w:hint="eastAsia"/>
        </w:rPr>
        <w:t>，表示可以参加选举成为</w:t>
      </w:r>
      <w:r w:rsidRPr="001C2EA3">
        <w:rPr>
          <w:rFonts w:hint="eastAsia"/>
        </w:rPr>
        <w:t>leader</w:t>
      </w:r>
      <w:r w:rsidRPr="001C2EA3">
        <w:rPr>
          <w:rFonts w:hint="eastAsia"/>
        </w:rPr>
        <w:t>）。</w:t>
      </w:r>
    </w:p>
    <w:p w:rsidR="006F4159" w:rsidRDefault="006F4159">
      <w:pPr>
        <w:pStyle w:val="3"/>
        <w:spacing w:before="163" w:after="163"/>
      </w:pPr>
      <w:bookmarkStart w:id="63" w:name="_Toc508793719"/>
      <w:r>
        <w:rPr>
          <w:rFonts w:hint="eastAsia"/>
        </w:rPr>
        <w:t>测试删除</w:t>
      </w:r>
      <w:r>
        <w:rPr>
          <w:rFonts w:hint="eastAsia"/>
        </w:rPr>
        <w:t>topic</w:t>
      </w:r>
      <w:bookmarkEnd w:id="63"/>
    </w:p>
    <w:p w:rsidR="00A44D06" w:rsidRPr="00A44D06" w:rsidRDefault="00A44D06" w:rsidP="00A44D06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</w:t>
      </w:r>
      <w:r w:rsidRPr="00A44D06">
        <w:rPr>
          <w:color w:val="FF0000"/>
        </w:rPr>
        <w:t xml:space="preserve"> /opt/kafka/bin/kafka-topics.sh --delete --zookeeper 192.168.47.70:2181,192.168.47.71:2181,192.168.47.72:2181  --topic kafkatest</w:t>
      </w:r>
    </w:p>
    <w:p w:rsidR="00A44D06" w:rsidRDefault="00A44D06" w:rsidP="00A44D06">
      <w:pPr>
        <w:pStyle w:val="afd"/>
      </w:pPr>
      <w:r>
        <w:t>Topic kafkatest is marked for deletion.</w:t>
      </w:r>
    </w:p>
    <w:p w:rsidR="006F4159" w:rsidRDefault="00A44D06" w:rsidP="00A44D06">
      <w:pPr>
        <w:pStyle w:val="afd"/>
      </w:pPr>
      <w:r>
        <w:t>Note: This will have no impact if delete.topic.enable is not set to true.</w:t>
      </w:r>
    </w:p>
    <w:p w:rsidR="00A44D06" w:rsidRDefault="00A44D06" w:rsidP="00A44D06">
      <w:pPr>
        <w:pStyle w:val="3"/>
        <w:spacing w:before="163" w:after="163"/>
      </w:pPr>
      <w:bookmarkStart w:id="64" w:name="_Toc508793720"/>
      <w:r>
        <w:rPr>
          <w:rFonts w:hint="eastAsia"/>
        </w:rPr>
        <w:t>验证是否真的删除</w:t>
      </w:r>
      <w:bookmarkEnd w:id="64"/>
    </w:p>
    <w:p w:rsidR="00A44D06" w:rsidRDefault="00A44D06" w:rsidP="00A44D06">
      <w:pPr>
        <w:pStyle w:val="afd"/>
      </w:pPr>
      <w:r>
        <w:t>[root@</w:t>
      </w:r>
      <w:r w:rsidR="002F1B9F">
        <w:t>kafka70</w:t>
      </w:r>
      <w:r>
        <w:t xml:space="preserve"> ~]#</w:t>
      </w:r>
      <w:r w:rsidRPr="00A44D06">
        <w:rPr>
          <w:color w:val="FF0000"/>
        </w:rPr>
        <w:t xml:space="preserve"> /opt/kafka/bin/kafka-topics.sh --describe --zookeeper 192.168.47.70:2181,192.168.47.71:2181,192.168.47.72:2181  --topic kafkatest</w:t>
      </w:r>
    </w:p>
    <w:p w:rsidR="00A44D06" w:rsidRDefault="00A44D06" w:rsidP="00A44D06">
      <w:pPr>
        <w:pStyle w:val="afd"/>
      </w:pPr>
      <w:r>
        <w:t>[root@</w:t>
      </w:r>
      <w:r w:rsidR="002F1B9F">
        <w:t>kafka70</w:t>
      </w:r>
      <w:r>
        <w:t xml:space="preserve"> ~]#</w:t>
      </w:r>
    </w:p>
    <w:p w:rsidR="000A585B" w:rsidRDefault="000A585B" w:rsidP="000A585B">
      <w:pPr>
        <w:pStyle w:val="3"/>
        <w:spacing w:before="163" w:after="163"/>
      </w:pPr>
      <w:bookmarkStart w:id="65" w:name="_Toc508793721"/>
      <w:r>
        <w:rPr>
          <w:rFonts w:hint="eastAsia"/>
        </w:rPr>
        <w:lastRenderedPageBreak/>
        <w:t>测试获取所有的</w:t>
      </w:r>
      <w:r>
        <w:rPr>
          <w:rFonts w:hint="eastAsia"/>
        </w:rPr>
        <w:t>topic</w:t>
      </w:r>
      <w:r>
        <w:rPr>
          <w:rFonts w:hint="eastAsia"/>
        </w:rPr>
        <w:t>列表</w:t>
      </w:r>
      <w:bookmarkEnd w:id="65"/>
    </w:p>
    <w:p w:rsidR="000A585B" w:rsidRDefault="000A585B" w:rsidP="000A585B">
      <w:r>
        <w:t>首先创建两个</w:t>
      </w:r>
      <w:r>
        <w:rPr>
          <w:rFonts w:hint="eastAsia"/>
        </w:rPr>
        <w:t>topic</w:t>
      </w:r>
    </w:p>
    <w:p w:rsidR="000A585B" w:rsidRPr="00221FCE" w:rsidRDefault="000A585B" w:rsidP="000A585B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 </w:t>
      </w:r>
      <w:r w:rsidRPr="00221FCE">
        <w:rPr>
          <w:color w:val="FF0000"/>
        </w:rPr>
        <w:t>/opt/kafka/bin/kafka-topics.sh --create  --zookeeper 192.168.47.70:2181,192.168.47.71:2181,192.168.47.72:2181 --partitions 3 --replication-factor 3 --topic kafkatest</w:t>
      </w:r>
    </w:p>
    <w:p w:rsidR="000A585B" w:rsidRDefault="000A585B" w:rsidP="000A585B">
      <w:pPr>
        <w:pStyle w:val="afd"/>
      </w:pPr>
      <w:r>
        <w:t>Created topic "kafkatest".</w:t>
      </w:r>
    </w:p>
    <w:p w:rsidR="000A585B" w:rsidRPr="00221FCE" w:rsidRDefault="000A585B" w:rsidP="000A585B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 </w:t>
      </w:r>
      <w:r w:rsidRPr="00221FCE">
        <w:rPr>
          <w:color w:val="FF0000"/>
        </w:rPr>
        <w:t>/opt/kafka/bin/kafka-topics.sh --create  --zookeeper 192.168.47.70:2181,192.168.47.71:2181,192.168.47.72:2181 --partitions 3 --replication-factor 3 --topic kafkatest2</w:t>
      </w:r>
    </w:p>
    <w:p w:rsidR="000A585B" w:rsidRDefault="000A585B" w:rsidP="000A585B">
      <w:pPr>
        <w:pStyle w:val="afd"/>
      </w:pPr>
      <w:r>
        <w:t>Created topic "kafkatest2".</w:t>
      </w:r>
    </w:p>
    <w:p w:rsidR="00221FCE" w:rsidRDefault="00221FCE" w:rsidP="00221FCE">
      <w:r>
        <w:rPr>
          <w:rFonts w:hint="eastAsia"/>
        </w:rPr>
        <w:t>然后查看所有的</w:t>
      </w:r>
      <w:r>
        <w:rPr>
          <w:rFonts w:hint="eastAsia"/>
        </w:rPr>
        <w:t>topic</w:t>
      </w:r>
      <w:r>
        <w:rPr>
          <w:rFonts w:hint="eastAsia"/>
        </w:rPr>
        <w:t>列表</w:t>
      </w:r>
    </w:p>
    <w:p w:rsidR="00221FCE" w:rsidRDefault="00221FCE" w:rsidP="00221FCE">
      <w:pPr>
        <w:pStyle w:val="afd"/>
      </w:pPr>
      <w:r>
        <w:t>[root@</w:t>
      </w:r>
      <w:r w:rsidR="002F1B9F">
        <w:t>kafka70</w:t>
      </w:r>
      <w:r>
        <w:t xml:space="preserve"> ~]#</w:t>
      </w:r>
      <w:r w:rsidRPr="00221FCE">
        <w:rPr>
          <w:color w:val="FF0000"/>
        </w:rPr>
        <w:t xml:space="preserve"> /opt/kafka/bin/kafka-topics.sh  --list --zookeeper 192.168.47.70:2181,192.168.47.71:2181,192.168.47.72:2181</w:t>
      </w:r>
    </w:p>
    <w:p w:rsidR="00221FCE" w:rsidRPr="00221FCE" w:rsidRDefault="00221FCE" w:rsidP="00221FCE">
      <w:pPr>
        <w:pStyle w:val="afd"/>
      </w:pPr>
    </w:p>
    <w:p w:rsidR="00221FCE" w:rsidRDefault="00221FCE" w:rsidP="00221FCE">
      <w:pPr>
        <w:pStyle w:val="afd"/>
      </w:pPr>
      <w:r>
        <w:t>kafkatest</w:t>
      </w:r>
    </w:p>
    <w:p w:rsidR="00221FCE" w:rsidRDefault="00221FCE" w:rsidP="00221FCE">
      <w:pPr>
        <w:pStyle w:val="afd"/>
      </w:pPr>
      <w:r>
        <w:t>kafkatest2</w:t>
      </w:r>
    </w:p>
    <w:p w:rsidR="00221FCE" w:rsidRDefault="00221FCE" w:rsidP="00221FCE">
      <w:pPr>
        <w:pStyle w:val="afd"/>
      </w:pPr>
      <w:r w:rsidRPr="00221FCE">
        <w:t>[root@</w:t>
      </w:r>
      <w:r w:rsidR="002F1B9F">
        <w:t>kafka70</w:t>
      </w:r>
      <w:r w:rsidRPr="00221FCE">
        <w:t xml:space="preserve"> ~]#</w:t>
      </w:r>
    </w:p>
    <w:p w:rsidR="00221FCE" w:rsidRDefault="00221FCE" w:rsidP="00221FCE">
      <w:pPr>
        <w:pStyle w:val="3"/>
        <w:spacing w:before="163" w:after="163"/>
      </w:pPr>
      <w:bookmarkStart w:id="66" w:name="_Toc508793722"/>
      <w:r>
        <w:t>kafka</w:t>
      </w:r>
      <w:r>
        <w:t>测试命令发送消息</w:t>
      </w:r>
      <w:bookmarkEnd w:id="66"/>
    </w:p>
    <w:p w:rsidR="006C7197" w:rsidRPr="006C7197" w:rsidRDefault="006C7197" w:rsidP="006C7197">
      <w:r>
        <w:t>创建一个名为</w:t>
      </w:r>
      <w:r>
        <w:t>messagetest</w:t>
      </w:r>
      <w:r>
        <w:t>的</w:t>
      </w:r>
      <w:r>
        <w:rPr>
          <w:rFonts w:hint="eastAsia"/>
        </w:rPr>
        <w:t>topic</w:t>
      </w:r>
    </w:p>
    <w:p w:rsidR="006C7197" w:rsidRPr="00AB3B9C" w:rsidRDefault="006C7197" w:rsidP="006C7197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 </w:t>
      </w:r>
      <w:bookmarkStart w:id="67" w:name="OLE_LINK33"/>
      <w:bookmarkStart w:id="68" w:name="OLE_LINK34"/>
      <w:bookmarkStart w:id="69" w:name="OLE_LINK50"/>
      <w:r w:rsidRPr="00AB3B9C">
        <w:rPr>
          <w:color w:val="FF0000"/>
        </w:rPr>
        <w:t>/opt/kafka/bin/kafka-topics.sh --create --zookeeper 192.168.47.70:2181,192.168.47.71:2181,192.168.47.72:2181 --partitions 3 --replication-factor 3 --topic  messagetest</w:t>
      </w:r>
    </w:p>
    <w:bookmarkEnd w:id="67"/>
    <w:bookmarkEnd w:id="68"/>
    <w:bookmarkEnd w:id="69"/>
    <w:p w:rsidR="00221FCE" w:rsidRDefault="006C7197" w:rsidP="006C7197">
      <w:pPr>
        <w:pStyle w:val="afd"/>
      </w:pPr>
      <w:r>
        <w:t>Created topic "messagetest".</w:t>
      </w:r>
    </w:p>
    <w:p w:rsidR="006C7197" w:rsidRPr="0090683A" w:rsidRDefault="003F5FE4" w:rsidP="006C7197">
      <w:pPr>
        <w:rPr>
          <w:color w:val="FF0000"/>
        </w:rPr>
      </w:pPr>
      <w:r>
        <w:rPr>
          <w:rFonts w:hint="eastAsia"/>
        </w:rPr>
        <w:t>发送消息</w:t>
      </w:r>
      <w:r w:rsidR="0090683A">
        <w:rPr>
          <w:rFonts w:hint="eastAsia"/>
        </w:rPr>
        <w:t>:</w:t>
      </w:r>
      <w:r w:rsidR="0090683A" w:rsidRPr="0090683A">
        <w:rPr>
          <w:rFonts w:hint="eastAsia"/>
          <w:color w:val="FF0000"/>
        </w:rPr>
        <w:t>注意</w:t>
      </w:r>
      <w:r w:rsidR="0090683A" w:rsidRPr="0090683A">
        <w:rPr>
          <w:rFonts w:hint="eastAsia"/>
          <w:color w:val="FF0000"/>
        </w:rPr>
        <w:t>,</w:t>
      </w:r>
      <w:r w:rsidR="0090683A" w:rsidRPr="0090683A">
        <w:rPr>
          <w:rFonts w:hint="eastAsia"/>
          <w:color w:val="FF0000"/>
        </w:rPr>
        <w:t>端口是</w:t>
      </w:r>
      <w:r w:rsidR="0090683A" w:rsidRPr="0090683A">
        <w:rPr>
          <w:rFonts w:hint="eastAsia"/>
          <w:color w:val="FF0000"/>
        </w:rPr>
        <w:t xml:space="preserve"> kafka</w:t>
      </w:r>
      <w:r w:rsidR="0090683A" w:rsidRPr="0090683A">
        <w:rPr>
          <w:rFonts w:hint="eastAsia"/>
          <w:color w:val="FF0000"/>
        </w:rPr>
        <w:t>的</w:t>
      </w:r>
      <w:r w:rsidR="0090683A" w:rsidRPr="0090683A">
        <w:rPr>
          <w:rFonts w:hint="eastAsia"/>
          <w:color w:val="FF0000"/>
        </w:rPr>
        <w:t>9092,</w:t>
      </w:r>
      <w:r w:rsidR="0090683A" w:rsidRPr="0090683A">
        <w:rPr>
          <w:rFonts w:hint="eastAsia"/>
          <w:color w:val="FF0000"/>
        </w:rPr>
        <w:t>而不是</w:t>
      </w:r>
      <w:r w:rsidR="0090683A" w:rsidRPr="0090683A">
        <w:rPr>
          <w:rFonts w:hint="eastAsia"/>
          <w:color w:val="FF0000"/>
        </w:rPr>
        <w:t>zookeeper</w:t>
      </w:r>
      <w:r w:rsidR="0090683A" w:rsidRPr="0090683A">
        <w:rPr>
          <w:rFonts w:hint="eastAsia"/>
          <w:color w:val="FF0000"/>
        </w:rPr>
        <w:t>的</w:t>
      </w:r>
      <w:r w:rsidR="0090683A" w:rsidRPr="0090683A">
        <w:rPr>
          <w:rFonts w:hint="eastAsia"/>
          <w:color w:val="FF0000"/>
        </w:rPr>
        <w:t>2181</w:t>
      </w:r>
    </w:p>
    <w:p w:rsidR="00665641" w:rsidRDefault="00665641" w:rsidP="00665641">
      <w:pPr>
        <w:pStyle w:val="afd"/>
      </w:pPr>
      <w:r>
        <w:t>[root@</w:t>
      </w:r>
      <w:r w:rsidR="002F1B9F">
        <w:t>kafka70</w:t>
      </w:r>
      <w:r>
        <w:t xml:space="preserve"> ~]# </w:t>
      </w:r>
      <w:bookmarkStart w:id="70" w:name="OLE_LINK35"/>
      <w:bookmarkStart w:id="71" w:name="OLE_LINK36"/>
      <w:bookmarkStart w:id="72" w:name="OLE_LINK51"/>
      <w:r>
        <w:t>/opt/kafka/bin/kafka-console-producer.sh --broker-list  192.168.47.70:9092,192.168.47.71:9092,192.168.47.72:9092 --topic  messagetest</w:t>
      </w:r>
      <w:bookmarkEnd w:id="70"/>
      <w:bookmarkEnd w:id="71"/>
      <w:bookmarkEnd w:id="72"/>
    </w:p>
    <w:p w:rsidR="00665641" w:rsidRDefault="00665641" w:rsidP="00665641">
      <w:pPr>
        <w:pStyle w:val="afd"/>
      </w:pPr>
      <w:r>
        <w:t>&gt;hello</w:t>
      </w:r>
    </w:p>
    <w:p w:rsidR="00665641" w:rsidRDefault="00665641" w:rsidP="00665641">
      <w:pPr>
        <w:pStyle w:val="afd"/>
      </w:pPr>
      <w:r>
        <w:t>&gt;mymy</w:t>
      </w:r>
    </w:p>
    <w:p w:rsidR="00665641" w:rsidRDefault="00665641" w:rsidP="00665641">
      <w:pPr>
        <w:pStyle w:val="afd"/>
      </w:pPr>
      <w:r>
        <w:t>&gt;Yo!</w:t>
      </w:r>
    </w:p>
    <w:p w:rsidR="003F5FE4" w:rsidRDefault="00665641" w:rsidP="00665641">
      <w:pPr>
        <w:pStyle w:val="afd"/>
      </w:pPr>
      <w:r>
        <w:t>&gt;</w:t>
      </w:r>
    </w:p>
    <w:p w:rsidR="004368BF" w:rsidRDefault="004368BF" w:rsidP="004368BF"/>
    <w:p w:rsidR="004368BF" w:rsidRDefault="004368BF" w:rsidP="004368BF"/>
    <w:p w:rsidR="004368BF" w:rsidRDefault="004368BF" w:rsidP="004368BF"/>
    <w:p w:rsidR="004368BF" w:rsidRDefault="004368BF" w:rsidP="004368BF"/>
    <w:p w:rsidR="004368BF" w:rsidRPr="00221FCE" w:rsidRDefault="004368BF" w:rsidP="004368BF"/>
    <w:p w:rsidR="00221FCE" w:rsidRDefault="0090683A" w:rsidP="0090683A">
      <w:pPr>
        <w:pStyle w:val="3"/>
        <w:spacing w:before="163" w:after="163"/>
      </w:pPr>
      <w:bookmarkStart w:id="73" w:name="_Toc508793723"/>
      <w:r>
        <w:rPr>
          <w:rFonts w:hint="eastAsia"/>
        </w:rPr>
        <w:lastRenderedPageBreak/>
        <w:t>其他</w:t>
      </w:r>
      <w:r>
        <w:rPr>
          <w:rFonts w:hint="eastAsia"/>
        </w:rPr>
        <w:t>kafka</w:t>
      </w:r>
      <w:r>
        <w:rPr>
          <w:rFonts w:hint="eastAsia"/>
        </w:rPr>
        <w:t>服务器获取消息</w:t>
      </w:r>
      <w:bookmarkEnd w:id="73"/>
    </w:p>
    <w:p w:rsidR="000A6519" w:rsidRPr="004368BF" w:rsidRDefault="000A6519" w:rsidP="000A6519">
      <w:pPr>
        <w:pStyle w:val="afd"/>
        <w:rPr>
          <w:color w:val="FF0000"/>
        </w:rPr>
      </w:pPr>
      <w:r>
        <w:t>[root@kafka70 ~]#</w:t>
      </w:r>
      <w:bookmarkStart w:id="74" w:name="OLE_LINK37"/>
      <w:bookmarkStart w:id="75" w:name="OLE_LINK38"/>
      <w:r>
        <w:t xml:space="preserve"> </w:t>
      </w:r>
      <w:bookmarkStart w:id="76" w:name="OLE_LINK52"/>
      <w:bookmarkStart w:id="77" w:name="OLE_LINK53"/>
      <w:r w:rsidRPr="004368BF">
        <w:rPr>
          <w:color w:val="FF0000"/>
        </w:rPr>
        <w:t>/opt/kafka/bin/kafka-console-consumer.sh --zookeeper 192.168.47.70:2181,192.168.47.71:2181,192.168.47.72:2181 --topic messagetest --from-beginning</w:t>
      </w:r>
      <w:bookmarkEnd w:id="76"/>
      <w:bookmarkEnd w:id="77"/>
    </w:p>
    <w:bookmarkEnd w:id="74"/>
    <w:bookmarkEnd w:id="75"/>
    <w:p w:rsidR="000A6519" w:rsidRDefault="000A6519" w:rsidP="000A6519">
      <w:pPr>
        <w:pStyle w:val="afd"/>
      </w:pPr>
      <w:r>
        <w:t>Using the ConsoleConsumer with old consumer is deprecated and will be removed in a future major release. Consider using the new consumer by passing [bootstrap-server] instead of [zookeeper].</w:t>
      </w:r>
    </w:p>
    <w:p w:rsidR="000A6519" w:rsidRDefault="000A6519" w:rsidP="000A6519">
      <w:pPr>
        <w:pStyle w:val="afd"/>
      </w:pPr>
      <w:r>
        <w:t>mymy</w:t>
      </w:r>
    </w:p>
    <w:p w:rsidR="000A6519" w:rsidRDefault="000A6519" w:rsidP="000A6519">
      <w:pPr>
        <w:pStyle w:val="afd"/>
      </w:pPr>
      <w:r>
        <w:t>Yo!</w:t>
      </w:r>
    </w:p>
    <w:p w:rsidR="000A6519" w:rsidRDefault="000A6519" w:rsidP="004368BF">
      <w:pPr>
        <w:pStyle w:val="afd"/>
      </w:pPr>
      <w:r>
        <w:t>hello</w:t>
      </w:r>
    </w:p>
    <w:p w:rsidR="004368BF" w:rsidRPr="004368BF" w:rsidRDefault="004368BF" w:rsidP="004368BF">
      <w:pPr>
        <w:pStyle w:val="afd"/>
        <w:rPr>
          <w:color w:val="FF0000"/>
        </w:rPr>
      </w:pPr>
      <w:r>
        <w:t xml:space="preserve">[root@kafka71 ~]# </w:t>
      </w:r>
      <w:r w:rsidRPr="004368BF">
        <w:rPr>
          <w:color w:val="FF0000"/>
        </w:rPr>
        <w:t>/opt/kafka/bin/kafka-console-consumer.sh --zookeeper 192.168.47.70:2181,192.168.47.71:2181,192.168.47.72:2181 --topic messagetest --from-beginning</w:t>
      </w:r>
    </w:p>
    <w:p w:rsidR="004368BF" w:rsidRDefault="004368BF" w:rsidP="004368BF">
      <w:pPr>
        <w:pStyle w:val="afd"/>
      </w:pPr>
      <w:r>
        <w:t>Using the ConsoleConsumer with old consumer is deprecated and will be removed in a future major release. Consider using the new consumer by passing [bootstrap-server] instead of [zookeeper].</w:t>
      </w:r>
    </w:p>
    <w:p w:rsidR="004368BF" w:rsidRDefault="004368BF" w:rsidP="004368BF">
      <w:pPr>
        <w:pStyle w:val="afd"/>
      </w:pPr>
      <w:r>
        <w:t>mymy</w:t>
      </w:r>
    </w:p>
    <w:p w:rsidR="004368BF" w:rsidRDefault="004368BF" w:rsidP="004368BF">
      <w:pPr>
        <w:pStyle w:val="afd"/>
      </w:pPr>
      <w:r>
        <w:t>Yo!</w:t>
      </w:r>
    </w:p>
    <w:p w:rsidR="004368BF" w:rsidRDefault="004368BF" w:rsidP="004368BF">
      <w:pPr>
        <w:pStyle w:val="afd"/>
      </w:pPr>
      <w:r>
        <w:t>hello</w:t>
      </w:r>
    </w:p>
    <w:p w:rsidR="004368BF" w:rsidRDefault="004368BF" w:rsidP="004368BF">
      <w:pPr>
        <w:pStyle w:val="afd"/>
      </w:pPr>
      <w:r>
        <w:t xml:space="preserve">[root@kafka72 ~]#  </w:t>
      </w:r>
      <w:r w:rsidRPr="004368BF">
        <w:rPr>
          <w:color w:val="FF0000"/>
        </w:rPr>
        <w:t>/opt/kafka/bin/kafka-console-consumer.sh --zookeeper 192.168.47.70:2181,192.168.47.71:2181,192.168.47.72:2181 --topic messagetest --from-beginning</w:t>
      </w:r>
    </w:p>
    <w:p w:rsidR="004368BF" w:rsidRDefault="004368BF" w:rsidP="004368BF">
      <w:pPr>
        <w:pStyle w:val="afd"/>
      </w:pPr>
      <w:r>
        <w:t>Using the ConsoleConsumer with old consumer is deprecated and will be removed in a future major release. Consider using the new consumer by passing [bootstrap-server] instead of [zookeeper].</w:t>
      </w:r>
    </w:p>
    <w:p w:rsidR="004368BF" w:rsidRDefault="004368BF" w:rsidP="004368BF">
      <w:pPr>
        <w:pStyle w:val="afd"/>
      </w:pPr>
      <w:r>
        <w:t>hello</w:t>
      </w:r>
    </w:p>
    <w:p w:rsidR="004368BF" w:rsidRDefault="004368BF" w:rsidP="004368BF">
      <w:pPr>
        <w:pStyle w:val="afd"/>
      </w:pPr>
      <w:r>
        <w:t>mymy</w:t>
      </w:r>
    </w:p>
    <w:p w:rsidR="00665641" w:rsidRPr="00221FCE" w:rsidRDefault="004368BF" w:rsidP="00A50B4F">
      <w:pPr>
        <w:pStyle w:val="afd"/>
      </w:pPr>
      <w:r>
        <w:t>Yo!</w:t>
      </w:r>
    </w:p>
    <w:p w:rsidR="000C0B8A" w:rsidRDefault="000C0B8A">
      <w:pPr>
        <w:pStyle w:val="20"/>
        <w:spacing w:before="163" w:after="163"/>
      </w:pPr>
      <w:bookmarkStart w:id="78" w:name="_Toc508793724"/>
      <w:r>
        <w:t>报错解决</w:t>
      </w:r>
      <w:bookmarkEnd w:id="78"/>
    </w:p>
    <w:p w:rsidR="000C0B8A" w:rsidRDefault="008C01F6" w:rsidP="00B406A9">
      <w:pPr>
        <w:pStyle w:val="3"/>
        <w:spacing w:before="163" w:after="163"/>
      </w:pPr>
      <w:bookmarkStart w:id="79" w:name="_Toc508793725"/>
      <w:r>
        <w:rPr>
          <w:rFonts w:hint="eastAsia"/>
        </w:rPr>
        <w:t>zoo</w:t>
      </w:r>
      <w:r>
        <w:t>keeper</w:t>
      </w:r>
      <w:r w:rsidR="000C0B8A">
        <w:rPr>
          <w:rFonts w:hint="eastAsia"/>
        </w:rPr>
        <w:t>配置文件里的</w:t>
      </w:r>
      <w:r w:rsidR="000C0B8A">
        <w:rPr>
          <w:rFonts w:hint="eastAsia"/>
        </w:rPr>
        <w:t>server</w:t>
      </w:r>
      <w:r w:rsidR="000C0B8A">
        <w:rPr>
          <w:rFonts w:hint="eastAsia"/>
        </w:rPr>
        <w:t>写错导致</w:t>
      </w:r>
      <w:r w:rsidR="000C0B8A">
        <w:rPr>
          <w:rFonts w:hint="eastAsia"/>
        </w:rPr>
        <w:t>zookee</w:t>
      </w:r>
      <w:r w:rsidR="000C0B8A">
        <w:t>per</w:t>
      </w:r>
      <w:r w:rsidR="000C0B8A">
        <w:t>状态为</w:t>
      </w:r>
      <w:r w:rsidR="00B406A9" w:rsidRPr="00B406A9">
        <w:t>standalone</w:t>
      </w:r>
      <w:bookmarkEnd w:id="79"/>
    </w:p>
    <w:p w:rsidR="00B406A9" w:rsidRDefault="00B406A9" w:rsidP="00B406A9">
      <w:r>
        <w:rPr>
          <w:rFonts w:hint="eastAsia"/>
        </w:rPr>
        <w:t>配置文件里</w:t>
      </w:r>
      <w:r>
        <w:rPr>
          <w:rFonts w:hint="eastAsia"/>
        </w:rPr>
        <w:t>zoo.cfg</w:t>
      </w:r>
      <w:r>
        <w:rPr>
          <w:rFonts w:hint="eastAsia"/>
        </w:rPr>
        <w:t>里的</w:t>
      </w:r>
      <w:r>
        <w:rPr>
          <w:rFonts w:hint="eastAsia"/>
        </w:rPr>
        <w:t>server</w:t>
      </w:r>
      <w:r>
        <w:rPr>
          <w:rFonts w:hint="eastAsia"/>
        </w:rPr>
        <w:t>地址写错了</w:t>
      </w:r>
      <w:r>
        <w:rPr>
          <w:rFonts w:hint="eastAsia"/>
        </w:rPr>
        <w:t>,</w:t>
      </w:r>
      <w:r>
        <w:rPr>
          <w:rFonts w:hint="eastAsia"/>
        </w:rPr>
        <w:t>导致启动的时候只会查找自己的节点</w:t>
      </w:r>
    </w:p>
    <w:p w:rsidR="00B406A9" w:rsidRPr="00A50B4F" w:rsidRDefault="00B406A9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soft]# </w:t>
      </w:r>
      <w:r w:rsidRPr="00A50B4F">
        <w:rPr>
          <w:color w:val="FF0000"/>
        </w:rPr>
        <w:t>grep "^[a-Z]" /opt/zookeeper/conf/zoo.cfg</w:t>
      </w:r>
    </w:p>
    <w:p w:rsidR="00B406A9" w:rsidRDefault="00B406A9" w:rsidP="000006EA">
      <w:pPr>
        <w:pStyle w:val="afd"/>
      </w:pPr>
      <w:r>
        <w:t>tickTime=2000</w:t>
      </w:r>
    </w:p>
    <w:p w:rsidR="00B406A9" w:rsidRDefault="00B406A9" w:rsidP="000006EA">
      <w:pPr>
        <w:pStyle w:val="afd"/>
      </w:pPr>
      <w:r>
        <w:t>initLimit=10</w:t>
      </w:r>
    </w:p>
    <w:p w:rsidR="00B406A9" w:rsidRDefault="00B406A9" w:rsidP="000006EA">
      <w:pPr>
        <w:pStyle w:val="afd"/>
      </w:pPr>
      <w:r>
        <w:t>syncLimit=5</w:t>
      </w:r>
    </w:p>
    <w:p w:rsidR="00B406A9" w:rsidRDefault="00B406A9" w:rsidP="000006EA">
      <w:pPr>
        <w:pStyle w:val="afd"/>
      </w:pPr>
      <w:r>
        <w:t>dataDir=/data/zookeeper</w:t>
      </w:r>
    </w:p>
    <w:p w:rsidR="00B406A9" w:rsidRDefault="00B406A9" w:rsidP="000006EA">
      <w:pPr>
        <w:pStyle w:val="afd"/>
      </w:pPr>
      <w:r>
        <w:t>clientPort=2181</w:t>
      </w:r>
    </w:p>
    <w:p w:rsidR="00B406A9" w:rsidRDefault="00B406A9" w:rsidP="000006EA">
      <w:pPr>
        <w:pStyle w:val="afd"/>
      </w:pPr>
      <w:r w:rsidRPr="000123C2">
        <w:rPr>
          <w:color w:val="FF0000"/>
        </w:rPr>
        <w:t>server.1</w:t>
      </w:r>
      <w:r>
        <w:t>=192.168.47.70:2888:3888</w:t>
      </w:r>
    </w:p>
    <w:p w:rsidR="00B406A9" w:rsidRDefault="00B406A9" w:rsidP="000006EA">
      <w:pPr>
        <w:pStyle w:val="afd"/>
      </w:pPr>
      <w:r w:rsidRPr="000123C2">
        <w:rPr>
          <w:color w:val="FF0000"/>
        </w:rPr>
        <w:t>server.1</w:t>
      </w:r>
      <w:r>
        <w:t>=192.168.47.71:2888:3888</w:t>
      </w:r>
    </w:p>
    <w:p w:rsidR="00B406A9" w:rsidRPr="00B406A9" w:rsidRDefault="00B406A9" w:rsidP="000006EA">
      <w:pPr>
        <w:pStyle w:val="afd"/>
      </w:pPr>
      <w:r w:rsidRPr="000123C2">
        <w:rPr>
          <w:color w:val="FF0000"/>
        </w:rPr>
        <w:t>server.1</w:t>
      </w:r>
      <w:r>
        <w:t>=192.168.47.72:2888:3888</w:t>
      </w:r>
    </w:p>
    <w:p w:rsidR="00B406A9" w:rsidRDefault="00B406A9" w:rsidP="000006EA">
      <w:pPr>
        <w:pStyle w:val="afd"/>
      </w:pPr>
      <w:r>
        <w:t>[root@</w:t>
      </w:r>
      <w:r w:rsidR="002F1B9F">
        <w:t>kafka70</w:t>
      </w:r>
      <w:r>
        <w:t xml:space="preserve"> ~]#</w:t>
      </w:r>
      <w:r w:rsidRPr="00B406A9">
        <w:t xml:space="preserve"> /opt/zookeeper/bin/zkServer.sh start</w:t>
      </w:r>
    </w:p>
    <w:p w:rsidR="00B406A9" w:rsidRDefault="00B406A9" w:rsidP="000006EA">
      <w:pPr>
        <w:pStyle w:val="afd"/>
      </w:pPr>
      <w:r>
        <w:t>ZooKeeper JMX enabled by default</w:t>
      </w:r>
    </w:p>
    <w:p w:rsidR="00B406A9" w:rsidRDefault="00B406A9" w:rsidP="000006EA">
      <w:pPr>
        <w:pStyle w:val="afd"/>
      </w:pPr>
      <w:r>
        <w:t>Using config: /opt/zookeeper/bin/../conf/zoo.cfg</w:t>
      </w:r>
    </w:p>
    <w:p w:rsidR="00B406A9" w:rsidRDefault="00B406A9" w:rsidP="000006EA">
      <w:pPr>
        <w:pStyle w:val="afd"/>
      </w:pPr>
      <w:r>
        <w:lastRenderedPageBreak/>
        <w:t>Starting zookeeper ... STARTED</w:t>
      </w:r>
    </w:p>
    <w:p w:rsidR="00B406A9" w:rsidRDefault="00B406A9" w:rsidP="000006EA">
      <w:pPr>
        <w:pStyle w:val="afd"/>
      </w:pPr>
      <w:r>
        <w:t>[root@</w:t>
      </w:r>
      <w:r w:rsidR="002F1B9F">
        <w:t>kafka70</w:t>
      </w:r>
      <w:r>
        <w:t xml:space="preserve"> ~]#</w:t>
      </w:r>
      <w:r w:rsidRPr="00B406A9">
        <w:t xml:space="preserve"> /opt/zookeeper/bin/zkServer.sh status</w:t>
      </w:r>
    </w:p>
    <w:p w:rsidR="00B406A9" w:rsidRDefault="00B406A9" w:rsidP="000006EA">
      <w:pPr>
        <w:pStyle w:val="afd"/>
      </w:pPr>
      <w:r>
        <w:t>ZooKeeper JMX enabled by default</w:t>
      </w:r>
    </w:p>
    <w:p w:rsidR="00B406A9" w:rsidRDefault="00B406A9" w:rsidP="000006EA">
      <w:pPr>
        <w:pStyle w:val="afd"/>
      </w:pPr>
      <w:r>
        <w:t>Using config: /opt/zookeeper/bin/../conf/zoo.cfg</w:t>
      </w:r>
    </w:p>
    <w:p w:rsidR="00B406A9" w:rsidRDefault="00B406A9" w:rsidP="000006EA">
      <w:pPr>
        <w:pStyle w:val="afd"/>
      </w:pPr>
      <w:r>
        <w:t>Mode: standalone</w:t>
      </w:r>
    </w:p>
    <w:p w:rsidR="000123C2" w:rsidRDefault="000123C2" w:rsidP="000123C2">
      <w:r>
        <w:rPr>
          <w:rFonts w:hint="eastAsia"/>
        </w:rPr>
        <w:t>解决</w:t>
      </w:r>
      <w:r>
        <w:rPr>
          <w:rFonts w:hint="eastAsia"/>
        </w:rPr>
        <w:t>:</w:t>
      </w:r>
      <w:r w:rsidR="00B43385">
        <w:rPr>
          <w:rFonts w:hint="eastAsia"/>
        </w:rPr>
        <w:t>各节点</w:t>
      </w:r>
      <w:r>
        <w:rPr>
          <w:rFonts w:hint="eastAsia"/>
        </w:rPr>
        <w:t>修改标签为正确的数字</w:t>
      </w:r>
      <w:r w:rsidR="00B43385">
        <w:rPr>
          <w:rFonts w:hint="eastAsia"/>
        </w:rPr>
        <w:t>,</w:t>
      </w:r>
      <w:r w:rsidR="00B43385">
        <w:rPr>
          <w:rFonts w:hint="eastAsia"/>
        </w:rPr>
        <w:t>然后重启</w:t>
      </w:r>
      <w:r w:rsidR="00B43385">
        <w:rPr>
          <w:rFonts w:hint="eastAsia"/>
        </w:rPr>
        <w:t>zoo</w:t>
      </w:r>
      <w:r w:rsidR="00B43385">
        <w:t>keeper</w:t>
      </w:r>
      <w:r w:rsidR="00B43385">
        <w:t>服务</w:t>
      </w:r>
      <w:r w:rsidR="00F43E65">
        <w:t>,</w:t>
      </w:r>
      <w:r w:rsidR="00F43E65" w:rsidRPr="00F43E65">
        <w:rPr>
          <w:color w:val="FF0000"/>
        </w:rPr>
        <w:t>注意</w:t>
      </w:r>
      <w:r w:rsidR="00F43E65" w:rsidRPr="00F43E65">
        <w:rPr>
          <w:color w:val="FF0000"/>
        </w:rPr>
        <w:t>!</w:t>
      </w:r>
      <w:r w:rsidR="00F43E65" w:rsidRPr="00F43E65">
        <w:rPr>
          <w:color w:val="FF0000"/>
        </w:rPr>
        <w:t>所有节点都要操作</w:t>
      </w:r>
      <w:r w:rsidR="00F43E65">
        <w:rPr>
          <w:color w:val="FF0000"/>
        </w:rPr>
        <w:t>!</w:t>
      </w:r>
    </w:p>
    <w:p w:rsidR="00B43385" w:rsidRPr="00A50B4F" w:rsidRDefault="00B43385" w:rsidP="000006EA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soft]#</w:t>
      </w:r>
      <w:r w:rsidRPr="00A50B4F">
        <w:rPr>
          <w:color w:val="FF0000"/>
        </w:rPr>
        <w:t xml:space="preserve"> grep "^[a-Z]" /opt/zookeeper/conf/zoo.cfg</w:t>
      </w:r>
    </w:p>
    <w:p w:rsidR="00B43385" w:rsidRDefault="00B43385" w:rsidP="000006EA">
      <w:pPr>
        <w:pStyle w:val="afd"/>
      </w:pPr>
      <w:r>
        <w:t>tickTime=2000</w:t>
      </w:r>
    </w:p>
    <w:p w:rsidR="00B43385" w:rsidRDefault="00B43385" w:rsidP="000006EA">
      <w:pPr>
        <w:pStyle w:val="afd"/>
      </w:pPr>
      <w:r>
        <w:t>initLimit=10</w:t>
      </w:r>
    </w:p>
    <w:p w:rsidR="00B43385" w:rsidRDefault="00B43385" w:rsidP="000006EA">
      <w:pPr>
        <w:pStyle w:val="afd"/>
      </w:pPr>
      <w:r>
        <w:t>syncLimit=5</w:t>
      </w:r>
    </w:p>
    <w:p w:rsidR="00B43385" w:rsidRDefault="00B43385" w:rsidP="000006EA">
      <w:pPr>
        <w:pStyle w:val="afd"/>
      </w:pPr>
      <w:r>
        <w:t>dataDir=/data/zookeeper</w:t>
      </w:r>
    </w:p>
    <w:p w:rsidR="00B43385" w:rsidRDefault="00B43385" w:rsidP="000006EA">
      <w:pPr>
        <w:pStyle w:val="afd"/>
      </w:pPr>
      <w:r>
        <w:t>clientPort=2181</w:t>
      </w:r>
    </w:p>
    <w:p w:rsidR="00B43385" w:rsidRDefault="00B43385" w:rsidP="000006EA">
      <w:pPr>
        <w:pStyle w:val="afd"/>
      </w:pPr>
      <w:r w:rsidRPr="000123C2">
        <w:rPr>
          <w:color w:val="FF0000"/>
        </w:rPr>
        <w:t>server.1</w:t>
      </w:r>
      <w:r>
        <w:t>=192.168.47.70:2888:3888</w:t>
      </w:r>
    </w:p>
    <w:p w:rsidR="00B43385" w:rsidRDefault="00B43385" w:rsidP="000006EA">
      <w:pPr>
        <w:pStyle w:val="afd"/>
      </w:pPr>
      <w:r w:rsidRPr="000123C2">
        <w:rPr>
          <w:color w:val="FF0000"/>
        </w:rPr>
        <w:t>server.</w:t>
      </w:r>
      <w:r>
        <w:rPr>
          <w:color w:val="FF0000"/>
        </w:rPr>
        <w:t>2</w:t>
      </w:r>
      <w:r>
        <w:t>=192.168.47.71:2888:3888</w:t>
      </w:r>
    </w:p>
    <w:p w:rsidR="00B43385" w:rsidRPr="00B406A9" w:rsidRDefault="00B43385" w:rsidP="000006EA">
      <w:pPr>
        <w:pStyle w:val="afd"/>
      </w:pPr>
      <w:r w:rsidRPr="000123C2">
        <w:rPr>
          <w:color w:val="FF0000"/>
        </w:rPr>
        <w:t>server.</w:t>
      </w:r>
      <w:r>
        <w:rPr>
          <w:color w:val="FF0000"/>
        </w:rPr>
        <w:t>3</w:t>
      </w:r>
      <w:r>
        <w:t>=192.168.47.72:2888:3888</w:t>
      </w:r>
    </w:p>
    <w:p w:rsidR="00B43385" w:rsidRDefault="00B43385" w:rsidP="000006EA">
      <w:pPr>
        <w:pStyle w:val="afd"/>
      </w:pPr>
      <w:r>
        <w:t>[root@</w:t>
      </w:r>
      <w:r w:rsidR="002F1B9F">
        <w:t>kafka70</w:t>
      </w:r>
      <w:r>
        <w:t xml:space="preserve"> soft]# </w:t>
      </w:r>
      <w:r w:rsidRPr="00B43385">
        <w:t>/opt/zookeeper/bin/zkServer.sh restart</w:t>
      </w:r>
    </w:p>
    <w:p w:rsidR="00B43385" w:rsidRDefault="00B43385" w:rsidP="000006EA">
      <w:pPr>
        <w:pStyle w:val="afd"/>
      </w:pPr>
      <w:r>
        <w:t>ZooKeeper JMX enabled by default</w:t>
      </w:r>
    </w:p>
    <w:p w:rsidR="00B43385" w:rsidRDefault="00B43385" w:rsidP="000006EA">
      <w:pPr>
        <w:pStyle w:val="afd"/>
      </w:pPr>
      <w:r>
        <w:t>Using config: /opt/zookeeper/bin/../conf/zoo.cfg</w:t>
      </w:r>
    </w:p>
    <w:p w:rsidR="00B43385" w:rsidRDefault="00B43385" w:rsidP="000006EA">
      <w:pPr>
        <w:pStyle w:val="afd"/>
      </w:pPr>
      <w:r>
        <w:t>ZooKeeper JMX enabled by default</w:t>
      </w:r>
    </w:p>
    <w:p w:rsidR="00B43385" w:rsidRDefault="00B43385" w:rsidP="000006EA">
      <w:pPr>
        <w:pStyle w:val="afd"/>
      </w:pPr>
      <w:r>
        <w:t>Using config: /opt/zookeeper/bin/../conf/zoo.cfg</w:t>
      </w:r>
    </w:p>
    <w:p w:rsidR="00B43385" w:rsidRDefault="00B43385" w:rsidP="000006EA">
      <w:pPr>
        <w:pStyle w:val="afd"/>
      </w:pPr>
      <w:r>
        <w:t>Stopping zookeeper ... STOPPED</w:t>
      </w:r>
    </w:p>
    <w:p w:rsidR="00B43385" w:rsidRDefault="00B43385" w:rsidP="000006EA">
      <w:pPr>
        <w:pStyle w:val="afd"/>
      </w:pPr>
      <w:r>
        <w:t>ZooKeeper JMX enabled by default</w:t>
      </w:r>
    </w:p>
    <w:p w:rsidR="00B43385" w:rsidRDefault="00B43385" w:rsidP="002F1931">
      <w:pPr>
        <w:pStyle w:val="afd"/>
      </w:pPr>
      <w:r>
        <w:t>Using config: /opt/zookeeper/bin/../conf/zoo.cfg</w:t>
      </w:r>
    </w:p>
    <w:p w:rsidR="00B43385" w:rsidRDefault="00B43385" w:rsidP="002F1931">
      <w:pPr>
        <w:pStyle w:val="afd"/>
      </w:pPr>
      <w:r>
        <w:t>Starting zookeeper ... STARTED</w:t>
      </w:r>
    </w:p>
    <w:p w:rsidR="00B43385" w:rsidRPr="00F43E65" w:rsidRDefault="00B43385" w:rsidP="002F1931">
      <w:pPr>
        <w:pStyle w:val="afd"/>
      </w:pPr>
      <w:r>
        <w:t>[root@</w:t>
      </w:r>
      <w:r w:rsidR="002F1B9F">
        <w:t>kafka71</w:t>
      </w:r>
      <w:r>
        <w:t xml:space="preserve"> soft]# </w:t>
      </w:r>
      <w:r w:rsidRPr="00F43E65">
        <w:t>/opt/zookeeper/bin/zkServer.sh status</w:t>
      </w:r>
    </w:p>
    <w:p w:rsidR="00B43385" w:rsidRDefault="00B43385" w:rsidP="002F1931">
      <w:pPr>
        <w:pStyle w:val="afd"/>
      </w:pPr>
      <w:r>
        <w:t>ZooKeeper JMX enabled by default</w:t>
      </w:r>
    </w:p>
    <w:p w:rsidR="00B43385" w:rsidRDefault="00B43385" w:rsidP="002F1931">
      <w:pPr>
        <w:pStyle w:val="afd"/>
      </w:pPr>
      <w:r>
        <w:t>Using config: /opt/zookeeper/bin/../conf/zoo.cfg</w:t>
      </w:r>
    </w:p>
    <w:p w:rsidR="00665641" w:rsidRPr="00F43E65" w:rsidRDefault="00B43385" w:rsidP="002F1931">
      <w:pPr>
        <w:pStyle w:val="afd"/>
      </w:pPr>
      <w:r>
        <w:t>Mode:</w:t>
      </w:r>
      <w:r w:rsidRPr="00B43385">
        <w:t xml:space="preserve"> </w:t>
      </w:r>
      <w:r w:rsidRPr="00F43E65">
        <w:t>follower</w:t>
      </w:r>
    </w:p>
    <w:p w:rsidR="00665641" w:rsidRDefault="00665641">
      <w:pPr>
        <w:pStyle w:val="3"/>
        <w:spacing w:before="163" w:after="163"/>
      </w:pPr>
      <w:bookmarkStart w:id="80" w:name="_Toc508793726"/>
      <w:r>
        <w:t>发送消息失败</w:t>
      </w:r>
      <w:bookmarkEnd w:id="80"/>
    </w:p>
    <w:p w:rsidR="00665641" w:rsidRPr="00665641" w:rsidRDefault="00665641" w:rsidP="00665641">
      <w:pPr>
        <w:pStyle w:val="afd"/>
        <w:rPr>
          <w:color w:val="FF0000"/>
        </w:rPr>
      </w:pPr>
      <w:r>
        <w:t>[root@</w:t>
      </w:r>
      <w:r w:rsidR="002F1B9F">
        <w:t>kafka70</w:t>
      </w:r>
      <w:r>
        <w:t xml:space="preserve"> ~]#</w:t>
      </w:r>
      <w:r w:rsidRPr="00665641">
        <w:rPr>
          <w:color w:val="FF0000"/>
        </w:rPr>
        <w:t xml:space="preserve"> /opt/kafka/bin/kafka-console-producer.sh --broker-list  192.168.47.70:2181,192.168.47.71:2181,192.168.47.72:2181 --topic  messagetest</w:t>
      </w:r>
    </w:p>
    <w:p w:rsidR="00665641" w:rsidRDefault="00665641" w:rsidP="00665641">
      <w:pPr>
        <w:pStyle w:val="afd"/>
      </w:pPr>
      <w:r>
        <w:t>&gt;hellp</w:t>
      </w:r>
    </w:p>
    <w:p w:rsidR="00665641" w:rsidRDefault="00665641" w:rsidP="00665641">
      <w:pPr>
        <w:pStyle w:val="afd"/>
      </w:pPr>
    </w:p>
    <w:p w:rsidR="00665641" w:rsidRDefault="00665641" w:rsidP="00665641">
      <w:pPr>
        <w:pStyle w:val="afd"/>
      </w:pPr>
      <w:r>
        <w:t>mymy</w:t>
      </w:r>
    </w:p>
    <w:p w:rsidR="00665641" w:rsidRDefault="00665641" w:rsidP="00665641">
      <w:pPr>
        <w:pStyle w:val="afd"/>
      </w:pPr>
      <w:r>
        <w:t>meme</w:t>
      </w:r>
    </w:p>
    <w:p w:rsidR="00665641" w:rsidRPr="00665641" w:rsidRDefault="00665641" w:rsidP="00665641">
      <w:pPr>
        <w:pStyle w:val="afd"/>
        <w:rPr>
          <w:color w:val="FF0000"/>
        </w:rPr>
      </w:pPr>
      <w:r w:rsidRPr="00665641">
        <w:rPr>
          <w:color w:val="FF0000"/>
        </w:rPr>
        <w:t>[2018-03-14 11:47:31,269] ERROR Error when sending message to topic messagetest with key: null, value: 5 bytes with error: (org.apache.kafka.clients.producer.internals.ErrorLoggingCallback)</w:t>
      </w:r>
    </w:p>
    <w:p w:rsidR="00665641" w:rsidRPr="00665641" w:rsidRDefault="00665641" w:rsidP="00665641">
      <w:pPr>
        <w:pStyle w:val="afd"/>
        <w:rPr>
          <w:color w:val="FF0000"/>
        </w:rPr>
      </w:pPr>
      <w:r w:rsidRPr="00665641">
        <w:rPr>
          <w:color w:val="FF0000"/>
        </w:rPr>
        <w:t>org.apache.kafka.common.errors.TimeoutException: Failed to update metadata after 60000 ms.</w:t>
      </w:r>
    </w:p>
    <w:p w:rsidR="00665641" w:rsidRDefault="00665641" w:rsidP="00665641">
      <w:pPr>
        <w:pStyle w:val="afd"/>
      </w:pPr>
      <w:r>
        <w:lastRenderedPageBreak/>
        <w:t>&gt;hello</w:t>
      </w:r>
    </w:p>
    <w:p w:rsidR="00665641" w:rsidRPr="00665641" w:rsidRDefault="00665641" w:rsidP="00665641">
      <w:pPr>
        <w:pStyle w:val="afd"/>
        <w:rPr>
          <w:color w:val="FF0000"/>
        </w:rPr>
      </w:pPr>
      <w:r w:rsidRPr="00665641">
        <w:rPr>
          <w:color w:val="FF0000"/>
        </w:rPr>
        <w:t>[2018-03-14 11:48:31,277] ERROR Error when sending message to topic messagetest with key: null, value: 0 bytes with error: (org.apache.kafka.clients.producer.internals.ErrorLoggingCallback)</w:t>
      </w:r>
    </w:p>
    <w:p w:rsidR="00665641" w:rsidRPr="00665641" w:rsidRDefault="00665641" w:rsidP="00665641">
      <w:pPr>
        <w:pStyle w:val="afd"/>
        <w:rPr>
          <w:color w:val="FF0000"/>
        </w:rPr>
      </w:pPr>
      <w:r w:rsidRPr="00665641">
        <w:rPr>
          <w:color w:val="FF0000"/>
        </w:rPr>
        <w:t>org.apache.kafka.common.errors.TimeoutException: Failed to update metadata after 60000 ms.</w:t>
      </w:r>
    </w:p>
    <w:p w:rsidR="00665641" w:rsidRDefault="00665641" w:rsidP="00665641">
      <w:pPr>
        <w:pStyle w:val="afd"/>
      </w:pPr>
      <w:r>
        <w:t xml:space="preserve">&gt;    </w:t>
      </w:r>
    </w:p>
    <w:p w:rsidR="00665641" w:rsidRDefault="00665641" w:rsidP="00665641">
      <w:r>
        <w:rPr>
          <w:rFonts w:hint="eastAsia"/>
        </w:rPr>
        <w:t>报错原因</w:t>
      </w:r>
      <w:r>
        <w:rPr>
          <w:rFonts w:hint="eastAsia"/>
        </w:rPr>
        <w:t>.</w:t>
      </w:r>
      <w:r>
        <w:t>端口写错了</w:t>
      </w:r>
      <w:r>
        <w:t>,</w:t>
      </w:r>
      <w:r>
        <w:t>应该是</w:t>
      </w:r>
      <w:r>
        <w:t>kafka</w:t>
      </w:r>
      <w:r>
        <w:t>的</w:t>
      </w:r>
      <w:r>
        <w:rPr>
          <w:rFonts w:hint="eastAsia"/>
        </w:rPr>
        <w:t>9092,</w:t>
      </w:r>
      <w:r>
        <w:rPr>
          <w:rFonts w:hint="eastAsia"/>
        </w:rPr>
        <w:t>而不是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2181</w:t>
      </w:r>
    </w:p>
    <w:p w:rsidR="0090683A" w:rsidRDefault="0090683A" w:rsidP="00665641">
      <w:r>
        <w:t>解决</w:t>
      </w:r>
      <w:r>
        <w:t>:</w:t>
      </w:r>
      <w:r>
        <w:t>使用正确的端口</w:t>
      </w:r>
    </w:p>
    <w:p w:rsidR="0090683A" w:rsidRDefault="0090683A" w:rsidP="0090683A">
      <w:pPr>
        <w:pStyle w:val="afd"/>
      </w:pPr>
      <w:r>
        <w:t>[root@</w:t>
      </w:r>
      <w:r w:rsidR="002F1B9F">
        <w:t>kafka70</w:t>
      </w:r>
      <w:r>
        <w:t xml:space="preserve"> ~]#</w:t>
      </w:r>
      <w:r w:rsidRPr="0090683A">
        <w:rPr>
          <w:color w:val="FF0000"/>
        </w:rPr>
        <w:t xml:space="preserve"> /opt/kafka/bin/kafka-console-producer.sh --broker-list  192.168.47.70:9092,192.168.47.71:9092,192.168.47.72:9092 --topic  messagetest</w:t>
      </w:r>
    </w:p>
    <w:p w:rsidR="0090683A" w:rsidRDefault="0090683A" w:rsidP="0090683A">
      <w:pPr>
        <w:pStyle w:val="afd"/>
      </w:pPr>
      <w:r>
        <w:t>&gt;hello</w:t>
      </w:r>
    </w:p>
    <w:p w:rsidR="0090683A" w:rsidRDefault="0090683A" w:rsidP="0090683A">
      <w:pPr>
        <w:pStyle w:val="afd"/>
      </w:pPr>
      <w:r>
        <w:t>&gt;mymy</w:t>
      </w:r>
    </w:p>
    <w:p w:rsidR="0090683A" w:rsidRDefault="0090683A" w:rsidP="0090683A">
      <w:pPr>
        <w:pStyle w:val="afd"/>
      </w:pPr>
      <w:r>
        <w:t>&gt;Yo!</w:t>
      </w:r>
    </w:p>
    <w:p w:rsidR="00665641" w:rsidRPr="00665641" w:rsidRDefault="0090683A" w:rsidP="0090683A">
      <w:pPr>
        <w:pStyle w:val="afd"/>
      </w:pPr>
      <w:r>
        <w:t>&gt;</w:t>
      </w:r>
    </w:p>
    <w:p w:rsidR="0016381C" w:rsidRDefault="0016381C">
      <w:pPr>
        <w:pStyle w:val="3"/>
        <w:spacing w:before="163" w:after="163"/>
      </w:pPr>
      <w:bookmarkStart w:id="81" w:name="_Toc508793727"/>
      <w:r>
        <w:t>接受消息失败报错</w:t>
      </w:r>
      <w:bookmarkEnd w:id="81"/>
    </w:p>
    <w:p w:rsidR="0016381C" w:rsidRPr="0016381C" w:rsidRDefault="0016381C" w:rsidP="0016381C">
      <w:pPr>
        <w:pStyle w:val="afd"/>
        <w:rPr>
          <w:color w:val="FF0000"/>
        </w:rPr>
      </w:pPr>
      <w:r>
        <w:t>[root@</w:t>
      </w:r>
      <w:r w:rsidR="002F1B9F">
        <w:t>kafka71</w:t>
      </w:r>
      <w:r>
        <w:t xml:space="preserve"> ~]# </w:t>
      </w:r>
      <w:r w:rsidRPr="0016381C">
        <w:rPr>
          <w:color w:val="FF0000"/>
        </w:rPr>
        <w:t>/opt/kafka/bin/kafka-console-consumer.sh --zookeeper 192.168.47.70:2181,192.168.47.71:2181,192.168.47.72:2181 --topic messagetest --from-beginning</w:t>
      </w:r>
    </w:p>
    <w:p w:rsidR="0016381C" w:rsidRDefault="0016381C" w:rsidP="0016381C">
      <w:pPr>
        <w:pStyle w:val="afd"/>
      </w:pPr>
      <w:r>
        <w:t>Using the ConsoleConsumer with old consumer is deprecated and will be removed in a future major release. Consider using the new consumer by passing [bootstrap-server] instead of [zookeeper].</w:t>
      </w:r>
    </w:p>
    <w:p w:rsidR="0016381C" w:rsidRDefault="0016381C" w:rsidP="0016381C">
      <w:pPr>
        <w:pStyle w:val="afd"/>
      </w:pPr>
      <w:r>
        <w:t>[2018-03-14 12:02:01,648] ERROR Unknown error when running consumer:  (kafka.tools.ConsoleConsumer$)</w:t>
      </w:r>
    </w:p>
    <w:p w:rsidR="0016381C" w:rsidRPr="0016381C" w:rsidRDefault="0016381C" w:rsidP="0016381C">
      <w:pPr>
        <w:pStyle w:val="afd"/>
        <w:rPr>
          <w:color w:val="FF0000"/>
        </w:rPr>
      </w:pPr>
      <w:r>
        <w:t xml:space="preserve">java.net.UnknownHostException: </w:t>
      </w:r>
      <w:r w:rsidR="002F1B9F">
        <w:t>kafka71</w:t>
      </w:r>
      <w:r>
        <w:t xml:space="preserve">: </w:t>
      </w:r>
      <w:r w:rsidR="002F1B9F">
        <w:rPr>
          <w:color w:val="FF0000"/>
        </w:rPr>
        <w:t>kafka71</w:t>
      </w:r>
      <w:r w:rsidRPr="0016381C">
        <w:rPr>
          <w:color w:val="FF0000"/>
        </w:rPr>
        <w:t>: Name or service not known</w:t>
      </w:r>
    </w:p>
    <w:p w:rsidR="0016381C" w:rsidRDefault="0016381C" w:rsidP="0016381C">
      <w:pPr>
        <w:pStyle w:val="afd"/>
      </w:pPr>
      <w:r>
        <w:tab/>
        <w:t>at java.net.InetAddress.getLocalHost(InetAddress.java:1505)</w:t>
      </w:r>
    </w:p>
    <w:p w:rsidR="0016381C" w:rsidRDefault="0016381C" w:rsidP="0016381C">
      <w:pPr>
        <w:pStyle w:val="afd"/>
      </w:pPr>
      <w:r>
        <w:tab/>
        <w:t>at kafka.consumer.ZookeeperConsumerConnector.&lt;init&gt;(ZookeeperConsumerConnector.scala:135)</w:t>
      </w:r>
    </w:p>
    <w:p w:rsidR="0016381C" w:rsidRDefault="0016381C" w:rsidP="0016381C">
      <w:pPr>
        <w:pStyle w:val="afd"/>
      </w:pPr>
      <w:r>
        <w:tab/>
        <w:t>at kafka.consumer.ZookeeperConsumerConnector.&lt;init&gt;(ZookeeperConsumerConnector.scala:159)</w:t>
      </w:r>
    </w:p>
    <w:p w:rsidR="0016381C" w:rsidRDefault="0016381C" w:rsidP="0016381C">
      <w:pPr>
        <w:pStyle w:val="afd"/>
      </w:pPr>
      <w:r>
        <w:tab/>
        <w:t>at kafka.consumer.Consumer$.create(ConsumerConnector.scala:112)</w:t>
      </w:r>
    </w:p>
    <w:p w:rsidR="0016381C" w:rsidRDefault="0016381C" w:rsidP="0016381C">
      <w:pPr>
        <w:pStyle w:val="afd"/>
      </w:pPr>
      <w:r>
        <w:tab/>
        <w:t>at kafka.consumer.OldConsumer.&lt;init&gt;(BaseConsumer.scala:130)</w:t>
      </w:r>
    </w:p>
    <w:p w:rsidR="0016381C" w:rsidRDefault="0016381C" w:rsidP="0016381C">
      <w:pPr>
        <w:pStyle w:val="afd"/>
      </w:pPr>
      <w:r>
        <w:tab/>
        <w:t>at kafka.tools.ConsoleConsumer$.run(ConsoleConsumer.scala:72)</w:t>
      </w:r>
    </w:p>
    <w:p w:rsidR="0016381C" w:rsidRDefault="0016381C" w:rsidP="0016381C">
      <w:pPr>
        <w:pStyle w:val="afd"/>
      </w:pPr>
      <w:r>
        <w:tab/>
        <w:t>at kafka.tools.ConsoleConsumer$.main(ConsoleConsumer.scala:54)</w:t>
      </w:r>
    </w:p>
    <w:p w:rsidR="0016381C" w:rsidRDefault="0016381C" w:rsidP="0016381C">
      <w:pPr>
        <w:pStyle w:val="afd"/>
      </w:pPr>
      <w:r>
        <w:tab/>
        <w:t>at kafka.tools.ConsoleConsumer.main(ConsoleConsumer.scala)</w:t>
      </w:r>
    </w:p>
    <w:p w:rsidR="0016381C" w:rsidRPr="0016381C" w:rsidRDefault="0016381C" w:rsidP="0016381C">
      <w:pPr>
        <w:pStyle w:val="afd"/>
        <w:rPr>
          <w:color w:val="FF0000"/>
        </w:rPr>
      </w:pPr>
      <w:r>
        <w:t xml:space="preserve">Caused by: java.net.UnknownHostException: </w:t>
      </w:r>
      <w:r w:rsidR="002F1B9F">
        <w:rPr>
          <w:color w:val="FF0000"/>
        </w:rPr>
        <w:t>kafka71</w:t>
      </w:r>
      <w:r w:rsidRPr="0016381C">
        <w:rPr>
          <w:color w:val="FF0000"/>
        </w:rPr>
        <w:t>: Name or service not known</w:t>
      </w:r>
    </w:p>
    <w:p w:rsidR="0016381C" w:rsidRDefault="0016381C" w:rsidP="0016381C">
      <w:pPr>
        <w:pStyle w:val="afd"/>
      </w:pPr>
      <w:r>
        <w:tab/>
        <w:t>at java.net.Inet6AddressImpl.lookupAllHostAddr(Native Method)</w:t>
      </w:r>
    </w:p>
    <w:p w:rsidR="0016381C" w:rsidRDefault="0016381C" w:rsidP="0016381C">
      <w:pPr>
        <w:pStyle w:val="afd"/>
      </w:pPr>
      <w:r>
        <w:tab/>
        <w:t>at java.net.InetAddress$2.lookupAllHostAddr(InetAddress.java:928)</w:t>
      </w:r>
    </w:p>
    <w:p w:rsidR="0016381C" w:rsidRDefault="0016381C" w:rsidP="0016381C">
      <w:pPr>
        <w:pStyle w:val="afd"/>
      </w:pPr>
      <w:r>
        <w:tab/>
        <w:t>at java.net.InetAddress.getAddressesFromNameService(InetAddress.java:1323)</w:t>
      </w:r>
    </w:p>
    <w:p w:rsidR="0016381C" w:rsidRDefault="0016381C" w:rsidP="0016381C">
      <w:pPr>
        <w:pStyle w:val="afd"/>
      </w:pPr>
      <w:r>
        <w:tab/>
        <w:t>at java.net.InetAddress.getLocalHost(InetAddress.java:1500)</w:t>
      </w:r>
    </w:p>
    <w:p w:rsidR="0016381C" w:rsidRDefault="0016381C" w:rsidP="0016381C">
      <w:pPr>
        <w:pStyle w:val="afd"/>
      </w:pPr>
      <w:r>
        <w:tab/>
        <w:t>... 7 more</w:t>
      </w:r>
    </w:p>
    <w:p w:rsidR="00A50B4F" w:rsidRDefault="00A50B4F" w:rsidP="00B31585"/>
    <w:p w:rsidR="00A50B4F" w:rsidRDefault="00A50B4F" w:rsidP="00B31585"/>
    <w:p w:rsidR="00B31585" w:rsidRDefault="00B31585" w:rsidP="00B31585">
      <w:r>
        <w:rPr>
          <w:rFonts w:hint="eastAsia"/>
        </w:rPr>
        <w:t>报错原因</w:t>
      </w:r>
      <w:r>
        <w:rPr>
          <w:rFonts w:hint="eastAsia"/>
        </w:rPr>
        <w:t>:</w:t>
      </w:r>
      <w:r>
        <w:rPr>
          <w:rFonts w:hint="eastAsia"/>
        </w:rPr>
        <w:t>主机名和</w:t>
      </w:r>
      <w:r>
        <w:rPr>
          <w:rFonts w:hint="eastAsia"/>
        </w:rPr>
        <w:t>hosts</w:t>
      </w:r>
      <w:r>
        <w:rPr>
          <w:rFonts w:hint="eastAsia"/>
        </w:rPr>
        <w:t>解析名不一致</w:t>
      </w:r>
    </w:p>
    <w:p w:rsidR="00B31585" w:rsidRPr="00E43674" w:rsidRDefault="00B31585" w:rsidP="00B31585">
      <w:pPr>
        <w:pStyle w:val="afd"/>
        <w:rPr>
          <w:color w:val="FF0000"/>
        </w:rPr>
      </w:pPr>
      <w:r>
        <w:lastRenderedPageBreak/>
        <w:t>[root@</w:t>
      </w:r>
      <w:r w:rsidR="002F1B9F">
        <w:t>kafka71</w:t>
      </w:r>
      <w:r>
        <w:t xml:space="preserve"> ~]# </w:t>
      </w:r>
      <w:r w:rsidRPr="00E43674">
        <w:rPr>
          <w:color w:val="FF0000"/>
        </w:rPr>
        <w:t xml:space="preserve">cat /etc/hostname </w:t>
      </w:r>
    </w:p>
    <w:p w:rsidR="00B31585" w:rsidRPr="00B31585" w:rsidRDefault="002F1B9F" w:rsidP="00B31585">
      <w:pPr>
        <w:pStyle w:val="afd"/>
      </w:pPr>
      <w:r>
        <w:t>kafka71</w:t>
      </w:r>
    </w:p>
    <w:p w:rsidR="00B31585" w:rsidRDefault="00B31585" w:rsidP="00B31585">
      <w:pPr>
        <w:pStyle w:val="afd"/>
      </w:pPr>
      <w:r>
        <w:t>[root@</w:t>
      </w:r>
      <w:r w:rsidR="002F1B9F">
        <w:t>kafka71</w:t>
      </w:r>
      <w:r>
        <w:t xml:space="preserve"> ~]#</w:t>
      </w:r>
      <w:r w:rsidRPr="00E43674">
        <w:rPr>
          <w:color w:val="FF0000"/>
        </w:rPr>
        <w:t xml:space="preserve"> </w:t>
      </w:r>
      <w:r w:rsidR="00E43674" w:rsidRPr="00E43674">
        <w:rPr>
          <w:color w:val="FF0000"/>
        </w:rPr>
        <w:t>tail -3</w:t>
      </w:r>
      <w:r w:rsidRPr="00E43674">
        <w:rPr>
          <w:color w:val="FF0000"/>
        </w:rPr>
        <w:t xml:space="preserve"> /etc/hosts</w:t>
      </w:r>
    </w:p>
    <w:p w:rsidR="00B31585" w:rsidRDefault="00B31585" w:rsidP="00B31585">
      <w:pPr>
        <w:pStyle w:val="afd"/>
      </w:pPr>
      <w:r>
        <w:t xml:space="preserve">192.168.47.70 </w:t>
      </w:r>
      <w:r w:rsidR="009B26A3">
        <w:t>kafka70</w:t>
      </w:r>
    </w:p>
    <w:p w:rsidR="00B31585" w:rsidRDefault="00B31585" w:rsidP="00B31585">
      <w:pPr>
        <w:pStyle w:val="afd"/>
      </w:pPr>
      <w:r>
        <w:t xml:space="preserve">192.168.47.71 </w:t>
      </w:r>
      <w:r w:rsidR="009B26A3">
        <w:t>kafka71</w:t>
      </w:r>
    </w:p>
    <w:p w:rsidR="00B31585" w:rsidRDefault="00B31585" w:rsidP="00B31585">
      <w:pPr>
        <w:pStyle w:val="afd"/>
      </w:pPr>
      <w:r>
        <w:t xml:space="preserve">192.168.47.72 </w:t>
      </w:r>
      <w:r w:rsidR="009B26A3">
        <w:t>kafka72</w:t>
      </w:r>
    </w:p>
    <w:p w:rsidR="003B52B2" w:rsidRDefault="000175F6" w:rsidP="000175F6">
      <w:r>
        <w:t>解决办法</w:t>
      </w:r>
      <w:r>
        <w:t>:</w:t>
      </w:r>
      <w:r>
        <w:t>所有主机的主机名和</w:t>
      </w:r>
      <w:r>
        <w:rPr>
          <w:rFonts w:hint="eastAsia"/>
        </w:rPr>
        <w:t>hosts</w:t>
      </w:r>
      <w:r>
        <w:rPr>
          <w:rFonts w:hint="eastAsia"/>
        </w:rPr>
        <w:t>解析名保持一致</w:t>
      </w:r>
      <w:r>
        <w:rPr>
          <w:rFonts w:hint="eastAsia"/>
        </w:rPr>
        <w:t>,</w:t>
      </w:r>
      <w:r>
        <w:rPr>
          <w:rFonts w:hint="eastAsia"/>
        </w:rPr>
        <w:t>然后重新获取</w:t>
      </w:r>
      <w:r w:rsidR="003B52B2">
        <w:br/>
      </w:r>
      <w:r w:rsidR="003B52B2">
        <w:t>修改所有主机的主机名</w:t>
      </w:r>
    </w:p>
    <w:p w:rsidR="000175F6" w:rsidRDefault="000175F6" w:rsidP="000175F6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3B52B2">
        <w:rPr>
          <w:color w:val="FF0000"/>
        </w:rPr>
        <w:t>hostname</w:t>
      </w:r>
    </w:p>
    <w:p w:rsidR="000175F6" w:rsidRDefault="000175F6" w:rsidP="000175F6">
      <w:pPr>
        <w:pStyle w:val="afd"/>
      </w:pPr>
      <w:r>
        <w:t>kafka70</w:t>
      </w:r>
    </w:p>
    <w:p w:rsidR="000175F6" w:rsidRDefault="000175F6" w:rsidP="000175F6">
      <w:pPr>
        <w:pStyle w:val="afd"/>
      </w:pPr>
      <w:r>
        <w:t>[root@</w:t>
      </w:r>
      <w:r w:rsidR="002F1B9F">
        <w:t>kafka70</w:t>
      </w:r>
      <w:r>
        <w:t xml:space="preserve"> ~]# </w:t>
      </w:r>
      <w:r w:rsidRPr="003B52B2">
        <w:rPr>
          <w:color w:val="FF0000"/>
        </w:rPr>
        <w:t>tail -3 /etc/hosts</w:t>
      </w:r>
    </w:p>
    <w:p w:rsidR="000175F6" w:rsidRDefault="000175F6" w:rsidP="000175F6">
      <w:pPr>
        <w:pStyle w:val="afd"/>
      </w:pPr>
      <w:r>
        <w:t>192.168.47.70 kafka70</w:t>
      </w:r>
    </w:p>
    <w:p w:rsidR="000175F6" w:rsidRDefault="000175F6" w:rsidP="000175F6">
      <w:pPr>
        <w:pStyle w:val="afd"/>
      </w:pPr>
      <w:r>
        <w:t>192.168.47.71 kafka71</w:t>
      </w:r>
    </w:p>
    <w:p w:rsidR="000175F6" w:rsidRDefault="000175F6" w:rsidP="00A50B4F">
      <w:pPr>
        <w:pStyle w:val="afd"/>
      </w:pPr>
      <w:r>
        <w:t>192.168.47.72 kafka72</w:t>
      </w:r>
    </w:p>
    <w:p w:rsidR="003B52B2" w:rsidRDefault="003B52B2" w:rsidP="00A50B4F">
      <w:pPr>
        <w:pStyle w:val="afd"/>
      </w:pPr>
      <w:r>
        <w:t>[root@kafka71 ~]#</w:t>
      </w:r>
      <w:r w:rsidRPr="003B52B2">
        <w:rPr>
          <w:color w:val="FF0000"/>
        </w:rPr>
        <w:t xml:space="preserve"> hostname</w:t>
      </w:r>
    </w:p>
    <w:p w:rsidR="003B52B2" w:rsidRDefault="003B52B2" w:rsidP="00A50B4F">
      <w:pPr>
        <w:pStyle w:val="afd"/>
      </w:pPr>
      <w:r>
        <w:t>kafka71</w:t>
      </w:r>
    </w:p>
    <w:p w:rsidR="003B52B2" w:rsidRDefault="003B52B2" w:rsidP="00A50B4F">
      <w:pPr>
        <w:pStyle w:val="afd"/>
      </w:pPr>
      <w:r>
        <w:t>[root@kafka71 ~]#</w:t>
      </w:r>
      <w:r w:rsidRPr="003B52B2">
        <w:rPr>
          <w:color w:val="FF0000"/>
        </w:rPr>
        <w:t xml:space="preserve"> tail -3 /etc/hosts</w:t>
      </w:r>
    </w:p>
    <w:p w:rsidR="003B52B2" w:rsidRDefault="003B52B2" w:rsidP="00A50B4F">
      <w:pPr>
        <w:pStyle w:val="afd"/>
      </w:pPr>
      <w:r>
        <w:t>192.168.47.70 kafka70</w:t>
      </w:r>
    </w:p>
    <w:p w:rsidR="003B52B2" w:rsidRDefault="003B52B2" w:rsidP="00A50B4F">
      <w:pPr>
        <w:pStyle w:val="afd"/>
      </w:pPr>
      <w:r>
        <w:t>192.168.47.71 kafka71</w:t>
      </w:r>
    </w:p>
    <w:p w:rsidR="000175F6" w:rsidRDefault="003B52B2" w:rsidP="00A50B4F">
      <w:pPr>
        <w:pStyle w:val="afd"/>
      </w:pPr>
      <w:r>
        <w:t>192.168.47.72 kafka72</w:t>
      </w:r>
    </w:p>
    <w:p w:rsidR="003B52B2" w:rsidRDefault="003B52B2" w:rsidP="003B52B2">
      <w:pPr>
        <w:pStyle w:val="afd"/>
      </w:pPr>
      <w:r>
        <w:t>[root@kafka72 ~]#</w:t>
      </w:r>
      <w:r w:rsidRPr="003B52B2">
        <w:rPr>
          <w:color w:val="FF0000"/>
        </w:rPr>
        <w:t xml:space="preserve"> hostname</w:t>
      </w:r>
    </w:p>
    <w:p w:rsidR="003B52B2" w:rsidRDefault="003B52B2" w:rsidP="003B52B2">
      <w:pPr>
        <w:pStyle w:val="afd"/>
      </w:pPr>
      <w:r>
        <w:t>kafka72</w:t>
      </w:r>
    </w:p>
    <w:p w:rsidR="003B52B2" w:rsidRDefault="003B52B2" w:rsidP="003B52B2">
      <w:pPr>
        <w:pStyle w:val="afd"/>
      </w:pPr>
      <w:r>
        <w:t xml:space="preserve">[root@kafka72 ~]# </w:t>
      </w:r>
      <w:r w:rsidRPr="00A50B4F">
        <w:rPr>
          <w:color w:val="FF0000"/>
        </w:rPr>
        <w:t>tail -3 /etc/hosts</w:t>
      </w:r>
    </w:p>
    <w:p w:rsidR="003B52B2" w:rsidRDefault="003B52B2" w:rsidP="003B52B2">
      <w:pPr>
        <w:pStyle w:val="afd"/>
      </w:pPr>
      <w:r>
        <w:t>192.168.47.70 kafka70</w:t>
      </w:r>
    </w:p>
    <w:p w:rsidR="003B52B2" w:rsidRDefault="003B52B2" w:rsidP="003B52B2">
      <w:pPr>
        <w:pStyle w:val="afd"/>
      </w:pPr>
      <w:r>
        <w:t>192.168.47.71 kafka71</w:t>
      </w:r>
    </w:p>
    <w:p w:rsidR="000175F6" w:rsidRDefault="003B52B2" w:rsidP="003B52B2">
      <w:pPr>
        <w:pStyle w:val="afd"/>
      </w:pPr>
      <w:r>
        <w:t>192.168.47.72 kafka72</w:t>
      </w:r>
    </w:p>
    <w:p w:rsidR="000175F6" w:rsidRDefault="003B52B2" w:rsidP="003B52B2">
      <w:r>
        <w:rPr>
          <w:rFonts w:hint="eastAsia"/>
        </w:rPr>
        <w:t>重新获取消息</w:t>
      </w:r>
    </w:p>
    <w:p w:rsidR="000175F6" w:rsidRPr="004368BF" w:rsidRDefault="000175F6" w:rsidP="000175F6">
      <w:pPr>
        <w:pStyle w:val="afd"/>
        <w:rPr>
          <w:color w:val="FF0000"/>
        </w:rPr>
      </w:pPr>
      <w:r>
        <w:t xml:space="preserve">[root@kafka71 ~]# </w:t>
      </w:r>
      <w:r w:rsidRPr="004368BF">
        <w:rPr>
          <w:color w:val="FF0000"/>
        </w:rPr>
        <w:t>/opt/kafka/bin/kafka-console-consumer.sh --zookeeper 192.168.47.70:2181,192.168.47.71:2181,192.168.47.72:2181 --topic messagetest --from-beginning</w:t>
      </w:r>
    </w:p>
    <w:p w:rsidR="000175F6" w:rsidRDefault="000175F6" w:rsidP="000175F6">
      <w:pPr>
        <w:pStyle w:val="afd"/>
      </w:pPr>
      <w:r>
        <w:t>Using the ConsoleConsumer with old consumer is deprecated and will be removed in a future major release. Consider using the new consumer by passing [bootstrap-server] instead of [zookeeper].</w:t>
      </w:r>
    </w:p>
    <w:p w:rsidR="000175F6" w:rsidRDefault="000175F6" w:rsidP="000175F6">
      <w:pPr>
        <w:pStyle w:val="afd"/>
      </w:pPr>
      <w:r>
        <w:t>mymy</w:t>
      </w:r>
    </w:p>
    <w:p w:rsidR="000175F6" w:rsidRDefault="000175F6" w:rsidP="000175F6">
      <w:pPr>
        <w:pStyle w:val="afd"/>
      </w:pPr>
      <w:r>
        <w:t>Yo!</w:t>
      </w:r>
    </w:p>
    <w:p w:rsidR="000175F6" w:rsidRDefault="000175F6" w:rsidP="000175F6">
      <w:pPr>
        <w:pStyle w:val="afd"/>
      </w:pPr>
      <w:r>
        <w:t>hello</w:t>
      </w:r>
    </w:p>
    <w:p w:rsidR="004368BF" w:rsidRDefault="004368BF" w:rsidP="004368BF">
      <w:pPr>
        <w:pStyle w:val="afd"/>
      </w:pPr>
      <w:r>
        <w:t xml:space="preserve">[root@kafka72 ~]#  </w:t>
      </w:r>
      <w:r w:rsidRPr="004368BF">
        <w:rPr>
          <w:color w:val="FF0000"/>
        </w:rPr>
        <w:t>/opt/kafka/bin/kafka-console-consumer.sh --zookeeper 192.168.47.70:2181,192.168.47.71:2181,192.168.47.72:2181 --topic messagetest --from-beginning</w:t>
      </w:r>
    </w:p>
    <w:p w:rsidR="004368BF" w:rsidRDefault="004368BF" w:rsidP="007C6BC9">
      <w:pPr>
        <w:pStyle w:val="afd"/>
      </w:pPr>
      <w:r>
        <w:t>Using the ConsoleConsumer with old consumer is deprecated and will be removed in a future major release. Consider using the new consumer by passing [bootstrap-server] instead of [zookeeper].</w:t>
      </w:r>
    </w:p>
    <w:p w:rsidR="004368BF" w:rsidRDefault="004368BF" w:rsidP="007C6BC9">
      <w:pPr>
        <w:pStyle w:val="afd"/>
      </w:pPr>
      <w:r>
        <w:t>hello</w:t>
      </w:r>
    </w:p>
    <w:p w:rsidR="004368BF" w:rsidRDefault="004368BF" w:rsidP="007C6BC9">
      <w:pPr>
        <w:pStyle w:val="afd"/>
      </w:pPr>
      <w:r>
        <w:lastRenderedPageBreak/>
        <w:t>mymy</w:t>
      </w:r>
    </w:p>
    <w:p w:rsidR="004368BF" w:rsidRDefault="004368BF" w:rsidP="007C6BC9">
      <w:pPr>
        <w:pStyle w:val="afd"/>
      </w:pPr>
      <w:r>
        <w:t>Yo!</w:t>
      </w:r>
    </w:p>
    <w:sectPr w:rsidR="004368BF" w:rsidSect="00141F62">
      <w:headerReference w:type="default" r:id="rId13"/>
      <w:footerReference w:type="default" r:id="rId14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92" w:rsidRDefault="00154A92" w:rsidP="00947D67">
      <w:pPr>
        <w:ind w:firstLine="560"/>
      </w:pPr>
      <w:r>
        <w:separator/>
      </w:r>
    </w:p>
  </w:endnote>
  <w:endnote w:type="continuationSeparator" w:id="0">
    <w:p w:rsidR="00154A92" w:rsidRDefault="00154A92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A55FD6">
      <w:trPr>
        <w:jc w:val="right"/>
      </w:trPr>
      <w:tc>
        <w:tcPr>
          <w:tcW w:w="4795" w:type="dxa"/>
          <w:vAlign w:val="center"/>
        </w:tcPr>
        <w:p w:rsidR="00A55FD6" w:rsidRDefault="00A55FD6">
          <w:pPr>
            <w:pStyle w:val="a8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:rsidR="00A55FD6" w:rsidRDefault="00A55FD6">
          <w:pPr>
            <w:pStyle w:val="ab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7C6BC9">
            <w:rPr>
              <w:noProof/>
              <w:color w:val="FFFFFF" w:themeColor="background1"/>
              <w:lang w:val="zh-CN"/>
            </w:rPr>
            <w:t>II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55FD6" w:rsidRDefault="00A55FD6" w:rsidP="002E3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FD6" w:rsidRPr="005A6702" w:rsidRDefault="00A55FD6" w:rsidP="005A670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92" w:rsidRDefault="00154A92" w:rsidP="00947D67">
      <w:pPr>
        <w:ind w:firstLine="560"/>
      </w:pPr>
      <w:r>
        <w:separator/>
      </w:r>
    </w:p>
  </w:footnote>
  <w:footnote w:type="continuationSeparator" w:id="0">
    <w:p w:rsidR="00154A92" w:rsidRDefault="00154A92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FD6" w:rsidRPr="00625BDD" w:rsidRDefault="00A55FD6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FD6" w:rsidRPr="005A6702" w:rsidRDefault="00A55FD6" w:rsidP="005A670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FD6" w:rsidRPr="005A6702" w:rsidRDefault="00A55FD6" w:rsidP="005A670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7980B88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D7E"/>
    <w:rsid w:val="000006EA"/>
    <w:rsid w:val="00006455"/>
    <w:rsid w:val="00006DC1"/>
    <w:rsid w:val="000123C2"/>
    <w:rsid w:val="000131E8"/>
    <w:rsid w:val="00015B05"/>
    <w:rsid w:val="000175F6"/>
    <w:rsid w:val="00030772"/>
    <w:rsid w:val="00031505"/>
    <w:rsid w:val="00032999"/>
    <w:rsid w:val="00034D1B"/>
    <w:rsid w:val="00035118"/>
    <w:rsid w:val="000373F3"/>
    <w:rsid w:val="00037B10"/>
    <w:rsid w:val="00041104"/>
    <w:rsid w:val="00044433"/>
    <w:rsid w:val="00046AC6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A585B"/>
    <w:rsid w:val="000A6519"/>
    <w:rsid w:val="000B56D1"/>
    <w:rsid w:val="000C0B8A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13F59"/>
    <w:rsid w:val="00114FB3"/>
    <w:rsid w:val="00121C2C"/>
    <w:rsid w:val="00122037"/>
    <w:rsid w:val="00132D7D"/>
    <w:rsid w:val="00134549"/>
    <w:rsid w:val="00141F62"/>
    <w:rsid w:val="00146214"/>
    <w:rsid w:val="00147907"/>
    <w:rsid w:val="001518E2"/>
    <w:rsid w:val="00151E2E"/>
    <w:rsid w:val="00154A92"/>
    <w:rsid w:val="00155369"/>
    <w:rsid w:val="00156661"/>
    <w:rsid w:val="00162AFE"/>
    <w:rsid w:val="0016381C"/>
    <w:rsid w:val="001644A4"/>
    <w:rsid w:val="0016725B"/>
    <w:rsid w:val="00172FD4"/>
    <w:rsid w:val="001748E1"/>
    <w:rsid w:val="00176C3B"/>
    <w:rsid w:val="00177788"/>
    <w:rsid w:val="001A061D"/>
    <w:rsid w:val="001A2718"/>
    <w:rsid w:val="001A2E70"/>
    <w:rsid w:val="001A3B2F"/>
    <w:rsid w:val="001A5D60"/>
    <w:rsid w:val="001A78B7"/>
    <w:rsid w:val="001B33EE"/>
    <w:rsid w:val="001C0AE1"/>
    <w:rsid w:val="001C2EA3"/>
    <w:rsid w:val="001C7F1C"/>
    <w:rsid w:val="001D038D"/>
    <w:rsid w:val="001D10C8"/>
    <w:rsid w:val="001E0E87"/>
    <w:rsid w:val="001E3A02"/>
    <w:rsid w:val="001F27B2"/>
    <w:rsid w:val="001F3648"/>
    <w:rsid w:val="001F733E"/>
    <w:rsid w:val="00200029"/>
    <w:rsid w:val="002056B1"/>
    <w:rsid w:val="002072E1"/>
    <w:rsid w:val="002153DA"/>
    <w:rsid w:val="00215A8C"/>
    <w:rsid w:val="00221FCE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04DE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1931"/>
    <w:rsid w:val="002F1B9F"/>
    <w:rsid w:val="00317F79"/>
    <w:rsid w:val="003243DB"/>
    <w:rsid w:val="0033358A"/>
    <w:rsid w:val="00336CA0"/>
    <w:rsid w:val="00341A73"/>
    <w:rsid w:val="0035732F"/>
    <w:rsid w:val="00360AF7"/>
    <w:rsid w:val="00361EB3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4F24"/>
    <w:rsid w:val="003B52B2"/>
    <w:rsid w:val="003B7F6A"/>
    <w:rsid w:val="003C2CEC"/>
    <w:rsid w:val="003C6FB0"/>
    <w:rsid w:val="003C7566"/>
    <w:rsid w:val="003D5D7B"/>
    <w:rsid w:val="003F2567"/>
    <w:rsid w:val="003F492E"/>
    <w:rsid w:val="003F5F42"/>
    <w:rsid w:val="003F5FE4"/>
    <w:rsid w:val="003F6723"/>
    <w:rsid w:val="00400FCA"/>
    <w:rsid w:val="0040163F"/>
    <w:rsid w:val="00402CB0"/>
    <w:rsid w:val="0040436E"/>
    <w:rsid w:val="00406ED3"/>
    <w:rsid w:val="004115B6"/>
    <w:rsid w:val="00420E57"/>
    <w:rsid w:val="00426BB3"/>
    <w:rsid w:val="00426F26"/>
    <w:rsid w:val="00433EA8"/>
    <w:rsid w:val="004356E9"/>
    <w:rsid w:val="004368BF"/>
    <w:rsid w:val="0043791C"/>
    <w:rsid w:val="00437C55"/>
    <w:rsid w:val="00451649"/>
    <w:rsid w:val="00456B69"/>
    <w:rsid w:val="00464015"/>
    <w:rsid w:val="004675B8"/>
    <w:rsid w:val="004732F2"/>
    <w:rsid w:val="00473CDE"/>
    <w:rsid w:val="0047770E"/>
    <w:rsid w:val="00480D4C"/>
    <w:rsid w:val="00484D7A"/>
    <w:rsid w:val="00485F9B"/>
    <w:rsid w:val="0049415A"/>
    <w:rsid w:val="0049419C"/>
    <w:rsid w:val="004A20A6"/>
    <w:rsid w:val="004A3126"/>
    <w:rsid w:val="004A33FE"/>
    <w:rsid w:val="004A353F"/>
    <w:rsid w:val="004A4A5D"/>
    <w:rsid w:val="004A5894"/>
    <w:rsid w:val="004A6193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26CC"/>
    <w:rsid w:val="004F4D14"/>
    <w:rsid w:val="004F6567"/>
    <w:rsid w:val="0051221A"/>
    <w:rsid w:val="00513F94"/>
    <w:rsid w:val="005256AC"/>
    <w:rsid w:val="0052613E"/>
    <w:rsid w:val="00526830"/>
    <w:rsid w:val="00526D7D"/>
    <w:rsid w:val="00531CBF"/>
    <w:rsid w:val="005427B3"/>
    <w:rsid w:val="005516FB"/>
    <w:rsid w:val="00551E7B"/>
    <w:rsid w:val="00556DF3"/>
    <w:rsid w:val="00564985"/>
    <w:rsid w:val="00564A39"/>
    <w:rsid w:val="00570D00"/>
    <w:rsid w:val="00571FD9"/>
    <w:rsid w:val="00572B5B"/>
    <w:rsid w:val="00572C0B"/>
    <w:rsid w:val="0057603E"/>
    <w:rsid w:val="005807D3"/>
    <w:rsid w:val="005816F1"/>
    <w:rsid w:val="005863B2"/>
    <w:rsid w:val="0058763B"/>
    <w:rsid w:val="0059145D"/>
    <w:rsid w:val="005925B7"/>
    <w:rsid w:val="00593DF2"/>
    <w:rsid w:val="005A3F03"/>
    <w:rsid w:val="005A6702"/>
    <w:rsid w:val="005B0B6D"/>
    <w:rsid w:val="005C0996"/>
    <w:rsid w:val="005C0E8B"/>
    <w:rsid w:val="005C3097"/>
    <w:rsid w:val="005D149B"/>
    <w:rsid w:val="005E2349"/>
    <w:rsid w:val="005E2859"/>
    <w:rsid w:val="005E6277"/>
    <w:rsid w:val="005F112B"/>
    <w:rsid w:val="005F1511"/>
    <w:rsid w:val="005F6926"/>
    <w:rsid w:val="005F6C26"/>
    <w:rsid w:val="00600A8E"/>
    <w:rsid w:val="00600BBF"/>
    <w:rsid w:val="00614ADA"/>
    <w:rsid w:val="00615D7E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1D72"/>
    <w:rsid w:val="00652256"/>
    <w:rsid w:val="006523C2"/>
    <w:rsid w:val="00654497"/>
    <w:rsid w:val="006565BC"/>
    <w:rsid w:val="0066204E"/>
    <w:rsid w:val="00665641"/>
    <w:rsid w:val="00666F3F"/>
    <w:rsid w:val="00667904"/>
    <w:rsid w:val="00672B77"/>
    <w:rsid w:val="006742DB"/>
    <w:rsid w:val="0067786B"/>
    <w:rsid w:val="006872C1"/>
    <w:rsid w:val="006971F0"/>
    <w:rsid w:val="006A650D"/>
    <w:rsid w:val="006A6D7B"/>
    <w:rsid w:val="006A7B91"/>
    <w:rsid w:val="006B3F0E"/>
    <w:rsid w:val="006B50B6"/>
    <w:rsid w:val="006C13CA"/>
    <w:rsid w:val="006C7197"/>
    <w:rsid w:val="006D0294"/>
    <w:rsid w:val="006D3568"/>
    <w:rsid w:val="006D39C0"/>
    <w:rsid w:val="006D657E"/>
    <w:rsid w:val="006D7E8F"/>
    <w:rsid w:val="006E024E"/>
    <w:rsid w:val="006E734E"/>
    <w:rsid w:val="006F100C"/>
    <w:rsid w:val="006F4159"/>
    <w:rsid w:val="006F4604"/>
    <w:rsid w:val="006F47AE"/>
    <w:rsid w:val="006F495F"/>
    <w:rsid w:val="006F664F"/>
    <w:rsid w:val="006F696E"/>
    <w:rsid w:val="007157F9"/>
    <w:rsid w:val="00731548"/>
    <w:rsid w:val="007323C2"/>
    <w:rsid w:val="00732CA4"/>
    <w:rsid w:val="00735D96"/>
    <w:rsid w:val="00736E2B"/>
    <w:rsid w:val="00741119"/>
    <w:rsid w:val="00750C27"/>
    <w:rsid w:val="00751392"/>
    <w:rsid w:val="0075794B"/>
    <w:rsid w:val="00766E0D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0125"/>
    <w:rsid w:val="007A1985"/>
    <w:rsid w:val="007A376B"/>
    <w:rsid w:val="007A60B5"/>
    <w:rsid w:val="007B4CBB"/>
    <w:rsid w:val="007B6A8C"/>
    <w:rsid w:val="007B72FA"/>
    <w:rsid w:val="007C1D94"/>
    <w:rsid w:val="007C27D5"/>
    <w:rsid w:val="007C3766"/>
    <w:rsid w:val="007C6BC9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4934"/>
    <w:rsid w:val="007F558A"/>
    <w:rsid w:val="007F642B"/>
    <w:rsid w:val="0080285D"/>
    <w:rsid w:val="00803BF2"/>
    <w:rsid w:val="0081207D"/>
    <w:rsid w:val="0081403A"/>
    <w:rsid w:val="0081632E"/>
    <w:rsid w:val="00820200"/>
    <w:rsid w:val="00822D1A"/>
    <w:rsid w:val="00823505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1D63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01F6"/>
    <w:rsid w:val="008C17A1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0683A"/>
    <w:rsid w:val="009131E5"/>
    <w:rsid w:val="00913B6A"/>
    <w:rsid w:val="00914BB1"/>
    <w:rsid w:val="00914C17"/>
    <w:rsid w:val="00916E28"/>
    <w:rsid w:val="009204D2"/>
    <w:rsid w:val="009235A9"/>
    <w:rsid w:val="009258D9"/>
    <w:rsid w:val="00930E9E"/>
    <w:rsid w:val="009334F2"/>
    <w:rsid w:val="0093495D"/>
    <w:rsid w:val="0093509E"/>
    <w:rsid w:val="0093541A"/>
    <w:rsid w:val="00936DDF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94515"/>
    <w:rsid w:val="009A21C3"/>
    <w:rsid w:val="009A4AF7"/>
    <w:rsid w:val="009A58DD"/>
    <w:rsid w:val="009B26A3"/>
    <w:rsid w:val="009C38FB"/>
    <w:rsid w:val="009D74F5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242AA"/>
    <w:rsid w:val="00A30167"/>
    <w:rsid w:val="00A31034"/>
    <w:rsid w:val="00A320D3"/>
    <w:rsid w:val="00A37D78"/>
    <w:rsid w:val="00A40CEC"/>
    <w:rsid w:val="00A41D56"/>
    <w:rsid w:val="00A44D06"/>
    <w:rsid w:val="00A453ED"/>
    <w:rsid w:val="00A46A6F"/>
    <w:rsid w:val="00A472FF"/>
    <w:rsid w:val="00A50B4F"/>
    <w:rsid w:val="00A51034"/>
    <w:rsid w:val="00A5547F"/>
    <w:rsid w:val="00A55FD6"/>
    <w:rsid w:val="00A56A51"/>
    <w:rsid w:val="00A65A63"/>
    <w:rsid w:val="00A66CF9"/>
    <w:rsid w:val="00A740FE"/>
    <w:rsid w:val="00A77A8D"/>
    <w:rsid w:val="00A82A25"/>
    <w:rsid w:val="00A833C2"/>
    <w:rsid w:val="00A83A38"/>
    <w:rsid w:val="00A87A28"/>
    <w:rsid w:val="00A919DD"/>
    <w:rsid w:val="00A920A0"/>
    <w:rsid w:val="00A92B04"/>
    <w:rsid w:val="00A9505E"/>
    <w:rsid w:val="00AA39EA"/>
    <w:rsid w:val="00AA5635"/>
    <w:rsid w:val="00AB0577"/>
    <w:rsid w:val="00AB180D"/>
    <w:rsid w:val="00AB2DDF"/>
    <w:rsid w:val="00AB2F9F"/>
    <w:rsid w:val="00AB3B9C"/>
    <w:rsid w:val="00AB4628"/>
    <w:rsid w:val="00AC0719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056E4"/>
    <w:rsid w:val="00B101CC"/>
    <w:rsid w:val="00B12463"/>
    <w:rsid w:val="00B148EB"/>
    <w:rsid w:val="00B14AFE"/>
    <w:rsid w:val="00B17959"/>
    <w:rsid w:val="00B256E5"/>
    <w:rsid w:val="00B30523"/>
    <w:rsid w:val="00B305DF"/>
    <w:rsid w:val="00B31585"/>
    <w:rsid w:val="00B31B3B"/>
    <w:rsid w:val="00B35C48"/>
    <w:rsid w:val="00B406A9"/>
    <w:rsid w:val="00B43385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0786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6F8A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2B43"/>
    <w:rsid w:val="00C768B0"/>
    <w:rsid w:val="00C80966"/>
    <w:rsid w:val="00C871D9"/>
    <w:rsid w:val="00C87616"/>
    <w:rsid w:val="00C90B34"/>
    <w:rsid w:val="00C9281B"/>
    <w:rsid w:val="00C93837"/>
    <w:rsid w:val="00C93EEC"/>
    <w:rsid w:val="00CA0437"/>
    <w:rsid w:val="00CA0D4F"/>
    <w:rsid w:val="00CA273A"/>
    <w:rsid w:val="00CB0220"/>
    <w:rsid w:val="00CB0DA6"/>
    <w:rsid w:val="00CB2746"/>
    <w:rsid w:val="00CB42AB"/>
    <w:rsid w:val="00CB677F"/>
    <w:rsid w:val="00CB791A"/>
    <w:rsid w:val="00CC798D"/>
    <w:rsid w:val="00CD0507"/>
    <w:rsid w:val="00CD3142"/>
    <w:rsid w:val="00CD5DE4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1CDB"/>
    <w:rsid w:val="00D42E48"/>
    <w:rsid w:val="00D45091"/>
    <w:rsid w:val="00D5040F"/>
    <w:rsid w:val="00D510B5"/>
    <w:rsid w:val="00D5171F"/>
    <w:rsid w:val="00D5212A"/>
    <w:rsid w:val="00D54BC8"/>
    <w:rsid w:val="00D55705"/>
    <w:rsid w:val="00D57E47"/>
    <w:rsid w:val="00D63FBB"/>
    <w:rsid w:val="00D651DC"/>
    <w:rsid w:val="00D660F3"/>
    <w:rsid w:val="00D72C10"/>
    <w:rsid w:val="00D77904"/>
    <w:rsid w:val="00D82779"/>
    <w:rsid w:val="00D82A7B"/>
    <w:rsid w:val="00D84412"/>
    <w:rsid w:val="00D87F19"/>
    <w:rsid w:val="00D90F2E"/>
    <w:rsid w:val="00D912EB"/>
    <w:rsid w:val="00D9186A"/>
    <w:rsid w:val="00D954FF"/>
    <w:rsid w:val="00D977F1"/>
    <w:rsid w:val="00DA01F7"/>
    <w:rsid w:val="00DA21B7"/>
    <w:rsid w:val="00DA21E3"/>
    <w:rsid w:val="00DA509F"/>
    <w:rsid w:val="00DB275A"/>
    <w:rsid w:val="00DB5077"/>
    <w:rsid w:val="00DB59A7"/>
    <w:rsid w:val="00DB5D45"/>
    <w:rsid w:val="00DB7BB0"/>
    <w:rsid w:val="00DC31D0"/>
    <w:rsid w:val="00DC54B3"/>
    <w:rsid w:val="00DC7E94"/>
    <w:rsid w:val="00DD2F20"/>
    <w:rsid w:val="00DD55E1"/>
    <w:rsid w:val="00DD57C4"/>
    <w:rsid w:val="00DE0361"/>
    <w:rsid w:val="00DE0D46"/>
    <w:rsid w:val="00DE1BF3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2E94"/>
    <w:rsid w:val="00E24667"/>
    <w:rsid w:val="00E329CE"/>
    <w:rsid w:val="00E32EB7"/>
    <w:rsid w:val="00E333EA"/>
    <w:rsid w:val="00E43674"/>
    <w:rsid w:val="00E45E97"/>
    <w:rsid w:val="00E50D15"/>
    <w:rsid w:val="00E630AA"/>
    <w:rsid w:val="00E63A43"/>
    <w:rsid w:val="00E65239"/>
    <w:rsid w:val="00E71E67"/>
    <w:rsid w:val="00E7344F"/>
    <w:rsid w:val="00E73812"/>
    <w:rsid w:val="00E7773F"/>
    <w:rsid w:val="00E807A0"/>
    <w:rsid w:val="00E80E4C"/>
    <w:rsid w:val="00E84FBA"/>
    <w:rsid w:val="00E96E09"/>
    <w:rsid w:val="00EA1B5D"/>
    <w:rsid w:val="00EA1EEB"/>
    <w:rsid w:val="00EA216E"/>
    <w:rsid w:val="00EA2368"/>
    <w:rsid w:val="00EA2B1F"/>
    <w:rsid w:val="00EA5A24"/>
    <w:rsid w:val="00EC1A91"/>
    <w:rsid w:val="00EC5A89"/>
    <w:rsid w:val="00ED03E0"/>
    <w:rsid w:val="00EE0937"/>
    <w:rsid w:val="00EE20B1"/>
    <w:rsid w:val="00EE559E"/>
    <w:rsid w:val="00EE7BFC"/>
    <w:rsid w:val="00EF13C2"/>
    <w:rsid w:val="00EF21D9"/>
    <w:rsid w:val="00EF4106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3E65"/>
    <w:rsid w:val="00F44732"/>
    <w:rsid w:val="00F534AE"/>
    <w:rsid w:val="00F534D7"/>
    <w:rsid w:val="00F549DC"/>
    <w:rsid w:val="00F61E20"/>
    <w:rsid w:val="00F6736E"/>
    <w:rsid w:val="00F704C0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2D40A1"/>
  <w15:chartTrackingRefBased/>
  <w15:docId w15:val="{DD196E97-4962-4297-BBAB-B07EFC5B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autoRedefine/>
    <w:qFormat/>
    <w:rsid w:val="00526D7D"/>
    <w:pPr>
      <w:keepNext/>
      <w:keepLines/>
      <w:numPr>
        <w:numId w:val="12"/>
      </w:numPr>
      <w:spacing w:before="400" w:after="200" w:line="240" w:lineRule="auto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autoRedefine/>
    <w:qFormat/>
    <w:rsid w:val="00526D7D"/>
    <w:pPr>
      <w:keepNext/>
      <w:keepLines/>
      <w:numPr>
        <w:ilvl w:val="1"/>
        <w:numId w:val="13"/>
      </w:numPr>
      <w:shd w:val="clear" w:color="auto" w:fill="548DD4" w:themeFill="text2" w:themeFillTint="99"/>
      <w:spacing w:beforeLines="50" w:before="156" w:afterLines="50" w:after="156"/>
      <w:outlineLvl w:val="1"/>
    </w:pPr>
    <w:rPr>
      <w:b/>
      <w:bCs/>
      <w:color w:val="FFFFFF" w:themeColor="background1"/>
      <w:szCs w:val="32"/>
    </w:rPr>
  </w:style>
  <w:style w:type="paragraph" w:styleId="3">
    <w:name w:val="heading 3"/>
    <w:basedOn w:val="a2"/>
    <w:next w:val="a2"/>
    <w:link w:val="30"/>
    <w:autoRedefine/>
    <w:qFormat/>
    <w:rsid w:val="00526D7D"/>
    <w:pPr>
      <w:keepNext/>
      <w:keepLines/>
      <w:numPr>
        <w:ilvl w:val="2"/>
        <w:numId w:val="13"/>
      </w:numPr>
      <w:shd w:val="clear" w:color="auto" w:fill="B2A1C7" w:themeFill="accent4" w:themeFillTint="99"/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526D7D"/>
    <w:pPr>
      <w:keepNext/>
      <w:keepLines/>
      <w:numPr>
        <w:ilvl w:val="3"/>
        <w:numId w:val="13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526D7D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994515"/>
    <w:rPr>
      <w:b/>
      <w:bCs/>
      <w:color w:val="FFFFFF" w:themeColor="background1"/>
      <w:kern w:val="2"/>
      <w:sz w:val="24"/>
      <w:szCs w:val="32"/>
      <w:shd w:val="clear" w:color="auto" w:fill="548DD4" w:themeFill="text2" w:themeFillTint="99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rsid w:val="00822D1A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eastAsiaTheme="minorEastAsia" w:hAnsi="宋体"/>
      <w:color w:val="000000" w:themeColor="text1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551E7B"/>
    <w:rPr>
      <w:b/>
      <w:bCs/>
      <w:kern w:val="2"/>
      <w:sz w:val="24"/>
      <w:szCs w:val="32"/>
      <w:shd w:val="clear" w:color="auto" w:fill="B2A1C7" w:themeFill="accent4" w:themeFillTint="99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autoRedefine/>
    <w:qFormat/>
    <w:rsid w:val="00526D7D"/>
    <w:pPr>
      <w:numPr>
        <w:ilvl w:val="7"/>
        <w:numId w:val="13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paragraph" w:customStyle="1" w:styleId="afd">
    <w:name w:val="代码"/>
    <w:basedOn w:val="a2"/>
    <w:link w:val="Char"/>
    <w:qFormat/>
    <w:rsid w:val="000006EA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  <w:adjustRightInd w:val="0"/>
      <w:snapToGrid w:val="0"/>
      <w:spacing w:line="240" w:lineRule="auto"/>
    </w:pPr>
    <w:rPr>
      <w:rFonts w:ascii="微软雅黑" w:eastAsiaTheme="minorEastAsia" w:hAnsi="微软雅黑"/>
      <w:sz w:val="21"/>
      <w:szCs w:val="30"/>
    </w:rPr>
  </w:style>
  <w:style w:type="character" w:customStyle="1" w:styleId="Char">
    <w:name w:val="代码 Char"/>
    <w:basedOn w:val="a3"/>
    <w:link w:val="afd"/>
    <w:rsid w:val="000006EA"/>
    <w:rPr>
      <w:rFonts w:ascii="微软雅黑" w:eastAsiaTheme="minorEastAsia" w:hAnsi="微软雅黑"/>
      <w:kern w:val="2"/>
      <w:sz w:val="21"/>
      <w:szCs w:val="30"/>
      <w:shd w:val="pct5" w:color="auto" w:fill="auto"/>
    </w:rPr>
  </w:style>
  <w:style w:type="character" w:styleId="afe">
    <w:name w:val="FollowedHyperlink"/>
    <w:basedOn w:val="a3"/>
    <w:semiHidden/>
    <w:unhideWhenUsed/>
    <w:rsid w:val="00C72B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foq.com/cn/articles/apache-kafk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im26\Desktop\&#24352;&#20122;&#30340;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01E24-0D3A-2A40-B8F7-579C0A4B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C:\Users\vim26\Desktop\张亚的模版.dotm</Template>
  <TotalTime>250</TotalTime>
  <Pages>22</Pages>
  <Words>3930</Words>
  <Characters>22405</Characters>
  <Application>Microsoft Office Word</Application>
  <DocSecurity>0</DocSecurity>
  <Lines>186</Lines>
  <Paragraphs>52</Paragraphs>
  <ScaleCrop>false</ScaleCrop>
  <Company>Microsoft</Company>
  <LinksUpToDate>false</LinksUpToDate>
  <CharactersWithSpaces>26283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工作文档</dc:title>
  <dc:subject/>
  <dc:creator>Windows 用户</dc:creator>
  <cp:keywords/>
  <dc:description/>
  <cp:lastModifiedBy>zhang ya</cp:lastModifiedBy>
  <cp:revision>11</cp:revision>
  <dcterms:created xsi:type="dcterms:W3CDTF">2018-03-12T05:18:00Z</dcterms:created>
  <dcterms:modified xsi:type="dcterms:W3CDTF">2019-05-14T03:31:00Z</dcterms:modified>
</cp:coreProperties>
</file>